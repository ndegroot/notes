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13D46" w14:textId="36E9C5EF" w:rsidR="00A32594" w:rsidRPr="00E174DF" w:rsidRDefault="00C37438" w:rsidP="00B8510D">
      <w:pPr>
        <w:tabs>
          <w:tab w:val="left" w:pos="4140"/>
        </w:tabs>
        <w:spacing w:line="276" w:lineRule="auto"/>
        <w:ind w:right="-1768"/>
        <w:jc w:val="right"/>
        <w:rPr>
          <w:b/>
          <w:bCs/>
        </w:rPr>
      </w:pPr>
      <w:bookmarkStart w:id="0" w:name="_Hlk85007188"/>
      <w:r w:rsidRPr="00E174DF">
        <w:rPr>
          <w:b/>
          <w:bCs/>
          <w:noProof/>
          <w:lang w:eastAsia="nl-NL"/>
        </w:rPr>
        <w:drawing>
          <wp:anchor distT="0" distB="0" distL="114300" distR="114300" simplePos="0" relativeHeight="251659264" behindDoc="0" locked="0" layoutInCell="1" allowOverlap="1" wp14:anchorId="58995EAD" wp14:editId="58995EAE">
            <wp:simplePos x="0" y="0"/>
            <wp:positionH relativeFrom="page">
              <wp:posOffset>2714625</wp:posOffset>
            </wp:positionH>
            <wp:positionV relativeFrom="page">
              <wp:posOffset>238125</wp:posOffset>
            </wp:positionV>
            <wp:extent cx="1952625" cy="581025"/>
            <wp:effectExtent l="19050" t="0" r="0" b="0"/>
            <wp:wrapNone/>
            <wp:docPr id="12" name="Picture 12" descr="UvT_zw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vT_zw_w"/>
                    <pic:cNvPicPr>
                      <a:picLocks noChangeAspect="1" noChangeArrowheads="1"/>
                    </pic:cNvPicPr>
                  </pic:nvPicPr>
                  <pic:blipFill>
                    <a:blip r:embed="rId11" cstate="print"/>
                    <a:stretch>
                      <a:fillRect/>
                    </a:stretch>
                  </pic:blipFill>
                  <pic:spPr bwMode="auto">
                    <a:xfrm>
                      <a:off x="0" y="0"/>
                      <a:ext cx="1951355" cy="577850"/>
                    </a:xfrm>
                    <a:prstGeom prst="rect">
                      <a:avLst/>
                    </a:prstGeom>
                    <a:noFill/>
                    <a:ln w="9525">
                      <a:noFill/>
                      <a:miter lim="800000"/>
                      <a:headEnd/>
                      <a:tailEnd/>
                    </a:ln>
                  </pic:spPr>
                </pic:pic>
              </a:graphicData>
            </a:graphic>
          </wp:anchor>
        </w:drawing>
      </w:r>
      <w:r w:rsidR="002079FB" w:rsidRPr="00E174DF">
        <w:rPr>
          <w:noProof/>
          <w:lang w:eastAsia="nl-NL"/>
        </w:rPr>
        <mc:AlternateContent>
          <mc:Choice Requires="wps">
            <w:drawing>
              <wp:anchor distT="4294967295" distB="4294967295" distL="114300" distR="114300" simplePos="0" relativeHeight="251657216" behindDoc="0" locked="0" layoutInCell="1" allowOverlap="1" wp14:anchorId="58995EAF" wp14:editId="58995EB0">
                <wp:simplePos x="0" y="0"/>
                <wp:positionH relativeFrom="column">
                  <wp:posOffset>-914400</wp:posOffset>
                </wp:positionH>
                <wp:positionV relativeFrom="page">
                  <wp:posOffset>1080134</wp:posOffset>
                </wp:positionV>
                <wp:extent cx="7970520" cy="0"/>
                <wp:effectExtent l="0" t="0" r="1143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7052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3456D4" id="Line 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1in,85.05pt" to="555.6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" strokeweight=".25pt">
                <w10:wrap anchory="page"/>
              </v:line>
            </w:pict>
          </mc:Fallback>
        </mc:AlternateContent>
      </w:r>
      <w:r w:rsidR="009E264A" w:rsidRPr="00E174DF">
        <w:rPr>
          <w:b/>
          <w:bCs/>
        </w:rPr>
        <w:tab/>
      </w:r>
    </w:p>
    <w:p w14:paraId="4F089D57" w14:textId="77777777" w:rsidR="00A32594" w:rsidRPr="00E174DF" w:rsidRDefault="00A32594" w:rsidP="00B8510D">
      <w:pPr>
        <w:spacing w:line="276" w:lineRule="auto"/>
        <w:rPr>
          <w:b/>
          <w:bCs/>
          <w:sz w:val="28"/>
        </w:rPr>
      </w:pPr>
      <w:bookmarkStart w:id="1" w:name="fldfaculteit"/>
      <w:bookmarkEnd w:id="1"/>
    </w:p>
    <w:p w14:paraId="027EB4B5" w14:textId="77777777" w:rsidR="00BC7980" w:rsidRPr="00E174DF" w:rsidRDefault="00BC7980" w:rsidP="00BC7980">
      <w:pPr>
        <w:tabs>
          <w:tab w:val="right" w:pos="9498"/>
        </w:tabs>
        <w:spacing w:line="276" w:lineRule="auto"/>
        <w:jc w:val="center"/>
        <w:rPr>
          <w:b/>
          <w:bCs/>
          <w:sz w:val="28"/>
        </w:rPr>
      </w:pPr>
      <w:bookmarkStart w:id="2" w:name="titel"/>
      <w:bookmarkEnd w:id="2"/>
      <w:r w:rsidRPr="00E174DF">
        <w:rPr>
          <w:b/>
          <w:bCs/>
          <w:sz w:val="28"/>
        </w:rPr>
        <w:t>Verslag vergadering</w:t>
      </w:r>
    </w:p>
    <w:p w14:paraId="7EFDD94D" w14:textId="77777777" w:rsidR="00D10E07" w:rsidRPr="00E174DF" w:rsidRDefault="00D10E07" w:rsidP="00D10E07">
      <w:pPr>
        <w:tabs>
          <w:tab w:val="right" w:pos="9498"/>
        </w:tabs>
        <w:spacing w:line="276" w:lineRule="auto"/>
        <w:jc w:val="center"/>
        <w:rPr>
          <w:b/>
          <w:bCs/>
          <w:sz w:val="28"/>
        </w:rPr>
      </w:pPr>
    </w:p>
    <w:p w14:paraId="6B864CD1" w14:textId="13AD206D" w:rsidR="00D10E07" w:rsidRPr="00E174DF" w:rsidRDefault="001B7F81" w:rsidP="00D10E07">
      <w:pPr>
        <w:tabs>
          <w:tab w:val="right" w:pos="9498"/>
        </w:tabs>
        <w:spacing w:line="276" w:lineRule="auto"/>
        <w:jc w:val="center"/>
        <w:rPr>
          <w:b/>
          <w:bCs/>
          <w:sz w:val="28"/>
        </w:rPr>
      </w:pPr>
      <w:r w:rsidRPr="00E174DF">
        <w:rPr>
          <w:b/>
          <w:bCs/>
          <w:sz w:val="28"/>
        </w:rPr>
        <w:t>Klankbordgroep</w:t>
      </w:r>
      <w:r w:rsidR="00D10E07" w:rsidRPr="00E174DF">
        <w:rPr>
          <w:b/>
          <w:bCs/>
          <w:sz w:val="28"/>
        </w:rPr>
        <w:t xml:space="preserve"> Thesisdossier</w:t>
      </w:r>
    </w:p>
    <w:p w14:paraId="1A3DD2DB" w14:textId="77777777" w:rsidR="00D10E07" w:rsidRPr="00E174DF" w:rsidRDefault="00D10E07" w:rsidP="00D10E07">
      <w:pPr>
        <w:tabs>
          <w:tab w:val="clear" w:pos="3686"/>
          <w:tab w:val="left" w:pos="1843"/>
        </w:tabs>
        <w:spacing w:line="320" w:lineRule="exact"/>
        <w:ind w:left="1361" w:hanging="1361"/>
        <w:rPr>
          <w:b/>
          <w:bCs/>
          <w:sz w:val="20"/>
          <w:szCs w:val="20"/>
        </w:rPr>
      </w:pPr>
    </w:p>
    <w:p w14:paraId="50CEE8CF" w14:textId="0153CC50" w:rsidR="00D10E07" w:rsidRPr="00E174DF" w:rsidRDefault="00D10E07" w:rsidP="00D10E07">
      <w:pPr>
        <w:tabs>
          <w:tab w:val="clear" w:pos="3686"/>
          <w:tab w:val="left" w:pos="1843"/>
        </w:tabs>
        <w:spacing w:line="320" w:lineRule="exact"/>
        <w:ind w:left="1843" w:hanging="1843"/>
        <w:rPr>
          <w:sz w:val="20"/>
          <w:szCs w:val="20"/>
        </w:rPr>
      </w:pPr>
      <w:r w:rsidRPr="00E174DF">
        <w:rPr>
          <w:b/>
          <w:sz w:val="20"/>
          <w:szCs w:val="20"/>
        </w:rPr>
        <w:t>Vergadering nr.</w:t>
      </w:r>
      <w:r w:rsidRPr="00E174DF">
        <w:rPr>
          <w:sz w:val="20"/>
          <w:szCs w:val="20"/>
        </w:rPr>
        <w:tab/>
      </w:r>
      <w:r w:rsidR="0048258A" w:rsidRPr="00E174DF">
        <w:rPr>
          <w:sz w:val="20"/>
          <w:szCs w:val="20"/>
        </w:rPr>
        <w:t>1</w:t>
      </w:r>
    </w:p>
    <w:p w14:paraId="2CC63174" w14:textId="3634B76A" w:rsidR="00D10E07" w:rsidRPr="00E174DF" w:rsidRDefault="00D10E07" w:rsidP="00D10E07">
      <w:pPr>
        <w:tabs>
          <w:tab w:val="clear" w:pos="3686"/>
          <w:tab w:val="left" w:pos="1843"/>
        </w:tabs>
        <w:spacing w:line="320" w:lineRule="exact"/>
        <w:ind w:left="1843" w:hanging="1843"/>
        <w:rPr>
          <w:sz w:val="20"/>
          <w:szCs w:val="20"/>
        </w:rPr>
      </w:pPr>
      <w:r w:rsidRPr="00E174DF">
        <w:rPr>
          <w:b/>
          <w:sz w:val="20"/>
          <w:szCs w:val="20"/>
        </w:rPr>
        <w:t>Datum en Tijd</w:t>
      </w:r>
      <w:r w:rsidRPr="00E174DF">
        <w:rPr>
          <w:sz w:val="20"/>
          <w:szCs w:val="20"/>
        </w:rPr>
        <w:tab/>
        <w:t xml:space="preserve">Donderdag </w:t>
      </w:r>
      <w:r w:rsidR="00651CDE" w:rsidRPr="00E174DF">
        <w:rPr>
          <w:sz w:val="20"/>
          <w:szCs w:val="20"/>
        </w:rPr>
        <w:t>13 januari 2022</w:t>
      </w:r>
      <w:r w:rsidRPr="00E174DF">
        <w:rPr>
          <w:sz w:val="20"/>
          <w:szCs w:val="20"/>
        </w:rPr>
        <w:t xml:space="preserve"> – </w:t>
      </w:r>
      <w:r w:rsidR="00024CF9" w:rsidRPr="00E174DF">
        <w:rPr>
          <w:sz w:val="20"/>
          <w:szCs w:val="20"/>
        </w:rPr>
        <w:t>15</w:t>
      </w:r>
      <w:r w:rsidR="00D135FF" w:rsidRPr="00E174DF">
        <w:rPr>
          <w:sz w:val="20"/>
          <w:szCs w:val="20"/>
        </w:rPr>
        <w:t>:</w:t>
      </w:r>
      <w:r w:rsidR="00024CF9" w:rsidRPr="00E174DF">
        <w:rPr>
          <w:sz w:val="20"/>
          <w:szCs w:val="20"/>
        </w:rPr>
        <w:t>30</w:t>
      </w:r>
      <w:r w:rsidR="006F6783">
        <w:rPr>
          <w:sz w:val="20"/>
          <w:szCs w:val="20"/>
        </w:rPr>
        <w:t xml:space="preserve"> </w:t>
      </w:r>
      <w:r w:rsidR="00D135FF" w:rsidRPr="00E174DF">
        <w:rPr>
          <w:sz w:val="20"/>
          <w:szCs w:val="20"/>
        </w:rPr>
        <w:t>-</w:t>
      </w:r>
      <w:r w:rsidR="006F6783">
        <w:rPr>
          <w:sz w:val="20"/>
          <w:szCs w:val="20"/>
        </w:rPr>
        <w:t xml:space="preserve"> </w:t>
      </w:r>
      <w:r w:rsidR="00024CF9" w:rsidRPr="00E174DF">
        <w:rPr>
          <w:sz w:val="20"/>
          <w:szCs w:val="20"/>
        </w:rPr>
        <w:t>16</w:t>
      </w:r>
      <w:r w:rsidR="00651CDE" w:rsidRPr="00E174DF">
        <w:rPr>
          <w:sz w:val="20"/>
          <w:szCs w:val="20"/>
        </w:rPr>
        <w:t>:</w:t>
      </w:r>
      <w:r w:rsidR="00024CF9" w:rsidRPr="00E174DF">
        <w:rPr>
          <w:sz w:val="20"/>
          <w:szCs w:val="20"/>
        </w:rPr>
        <w:t>3</w:t>
      </w:r>
      <w:r w:rsidR="00651CDE" w:rsidRPr="00E174DF">
        <w:rPr>
          <w:sz w:val="20"/>
          <w:szCs w:val="20"/>
        </w:rPr>
        <w:t>0</w:t>
      </w:r>
    </w:p>
    <w:p w14:paraId="4A640A54" w14:textId="77777777" w:rsidR="00D10E07" w:rsidRPr="00E174DF" w:rsidRDefault="00D10E07" w:rsidP="00FC6928">
      <w:pPr>
        <w:tabs>
          <w:tab w:val="clear" w:pos="3686"/>
          <w:tab w:val="left" w:pos="1843"/>
        </w:tabs>
        <w:spacing w:line="320" w:lineRule="exact"/>
        <w:ind w:left="1843" w:hanging="1843"/>
        <w:rPr>
          <w:sz w:val="20"/>
          <w:szCs w:val="20"/>
        </w:rPr>
      </w:pPr>
      <w:r w:rsidRPr="00E174DF">
        <w:rPr>
          <w:b/>
        </w:rPr>
        <w:t>Locatie</w:t>
      </w:r>
      <w:r w:rsidRPr="00E174DF">
        <w:rPr>
          <w:b/>
        </w:rPr>
        <w:tab/>
      </w:r>
      <w:r w:rsidRPr="00E174DF">
        <w:t>Teams-meeting</w:t>
      </w:r>
    </w:p>
    <w:p w14:paraId="7AED1486" w14:textId="34F1E653" w:rsidR="00D10E07" w:rsidRPr="00E174DF" w:rsidRDefault="00F30948" w:rsidP="00E174DF">
      <w:pPr>
        <w:tabs>
          <w:tab w:val="clear" w:pos="3686"/>
          <w:tab w:val="left" w:pos="1843"/>
        </w:tabs>
        <w:spacing w:line="240" w:lineRule="auto"/>
        <w:ind w:left="1843" w:hanging="1843"/>
        <w:rPr>
          <w:rFonts w:ascii="Calibri" w:hAnsi="Calibri" w:cs="Calibri"/>
          <w:color w:val="000000"/>
          <w:spacing w:val="0"/>
          <w:sz w:val="22"/>
          <w:szCs w:val="22"/>
          <w:lang w:eastAsia="nl-NL"/>
        </w:rPr>
      </w:pPr>
      <w:r w:rsidRPr="00E174DF">
        <w:rPr>
          <w:b/>
          <w:sz w:val="20"/>
          <w:szCs w:val="20"/>
        </w:rPr>
        <w:t>Aanwezig</w:t>
      </w:r>
      <w:r w:rsidRPr="00E174DF">
        <w:rPr>
          <w:b/>
          <w:sz w:val="20"/>
          <w:szCs w:val="20"/>
        </w:rPr>
        <w:tab/>
      </w:r>
      <w:r w:rsidR="00BD2E95" w:rsidRPr="00E174DF">
        <w:rPr>
          <w:sz w:val="20"/>
          <w:szCs w:val="20"/>
        </w:rPr>
        <w:t>Roel Rutten</w:t>
      </w:r>
      <w:r w:rsidR="00CA6901" w:rsidRPr="00E174DF">
        <w:rPr>
          <w:sz w:val="20"/>
          <w:szCs w:val="20"/>
        </w:rPr>
        <w:t xml:space="preserve"> (TSB), </w:t>
      </w:r>
      <w:r w:rsidR="002241DC" w:rsidRPr="00E174DF">
        <w:rPr>
          <w:sz w:val="20"/>
          <w:szCs w:val="20"/>
        </w:rPr>
        <w:t xml:space="preserve">Mirjam Kouwenberg (TLS), </w:t>
      </w:r>
      <w:r w:rsidR="008749A4" w:rsidRPr="00E174DF">
        <w:rPr>
          <w:sz w:val="20"/>
          <w:szCs w:val="20"/>
        </w:rPr>
        <w:t xml:space="preserve">Nadine Braun (TSHD), </w:t>
      </w:r>
      <w:r w:rsidR="00FC6928" w:rsidRPr="00E174DF">
        <w:rPr>
          <w:rFonts w:ascii="Calibri" w:hAnsi="Calibri" w:cs="Calibri"/>
          <w:color w:val="000000"/>
          <w:spacing w:val="0"/>
          <w:sz w:val="22"/>
          <w:szCs w:val="22"/>
          <w:lang w:eastAsia="nl-NL"/>
        </w:rPr>
        <w:t>Monique Pollmann</w:t>
      </w:r>
      <w:r w:rsidR="00E174DF" w:rsidRPr="00E174DF">
        <w:rPr>
          <w:rFonts w:ascii="Calibri" w:hAnsi="Calibri" w:cs="Calibri"/>
          <w:color w:val="000000"/>
          <w:spacing w:val="0"/>
          <w:sz w:val="22"/>
          <w:szCs w:val="22"/>
          <w:lang w:eastAsia="nl-NL"/>
        </w:rPr>
        <w:t xml:space="preserve"> (TSHD), </w:t>
      </w:r>
      <w:r w:rsidR="00D10E07" w:rsidRPr="00E174DF">
        <w:rPr>
          <w:sz w:val="20"/>
          <w:szCs w:val="20"/>
        </w:rPr>
        <w:t xml:space="preserve">Casimir Wernaart (TSB en TSHD), Bas van Nunen (TiSEM en TLS), Nico de Groot (TST), </w:t>
      </w:r>
      <w:r w:rsidR="00D76B43" w:rsidRPr="00E174DF">
        <w:rPr>
          <w:sz w:val="20"/>
          <w:szCs w:val="20"/>
        </w:rPr>
        <w:t>Chris van der Scheer (</w:t>
      </w:r>
      <w:r w:rsidRPr="00E174DF">
        <w:rPr>
          <w:sz w:val="20"/>
          <w:szCs w:val="20"/>
        </w:rPr>
        <w:t>Dev TD)</w:t>
      </w:r>
      <w:r w:rsidR="003F1C0E" w:rsidRPr="00E174DF">
        <w:rPr>
          <w:sz w:val="20"/>
          <w:szCs w:val="20"/>
        </w:rPr>
        <w:t>, Mirsim Gashi (FB TD)</w:t>
      </w:r>
      <w:r w:rsidR="00E174DF" w:rsidRPr="00E174DF">
        <w:rPr>
          <w:rFonts w:ascii="Calibri" w:hAnsi="Calibri" w:cs="Calibri"/>
          <w:color w:val="000000"/>
          <w:spacing w:val="0"/>
          <w:sz w:val="22"/>
          <w:szCs w:val="22"/>
          <w:lang w:eastAsia="nl-NL"/>
        </w:rPr>
        <w:t xml:space="preserve">, </w:t>
      </w:r>
      <w:r w:rsidR="00D10E07" w:rsidRPr="00E174DF">
        <w:rPr>
          <w:sz w:val="20"/>
          <w:szCs w:val="20"/>
        </w:rPr>
        <w:t xml:space="preserve">Sietze de Haan (BA/PO TD) </w:t>
      </w:r>
      <w:r w:rsidR="00BC7980" w:rsidRPr="00E174DF">
        <w:rPr>
          <w:sz w:val="20"/>
          <w:szCs w:val="20"/>
        </w:rPr>
        <w:t>voorzitter/</w:t>
      </w:r>
      <w:r w:rsidR="00D10E07" w:rsidRPr="00E174DF">
        <w:rPr>
          <w:sz w:val="20"/>
          <w:szCs w:val="20"/>
        </w:rPr>
        <w:t>notulist</w:t>
      </w:r>
    </w:p>
    <w:p w14:paraId="72F39073" w14:textId="729755BE" w:rsidR="00964C0A" w:rsidRPr="00E174DF" w:rsidRDefault="00964C0A" w:rsidP="00D10E07">
      <w:pPr>
        <w:pBdr>
          <w:bottom w:val="single" w:sz="6" w:space="1" w:color="auto"/>
        </w:pBdr>
        <w:tabs>
          <w:tab w:val="clear" w:pos="3686"/>
          <w:tab w:val="left" w:pos="1843"/>
        </w:tabs>
        <w:spacing w:line="320" w:lineRule="exact"/>
        <w:ind w:left="1843" w:hanging="1843"/>
        <w:rPr>
          <w:bCs/>
          <w:sz w:val="20"/>
          <w:szCs w:val="20"/>
        </w:rPr>
      </w:pPr>
      <w:r w:rsidRPr="00E174DF">
        <w:rPr>
          <w:b/>
          <w:sz w:val="20"/>
          <w:szCs w:val="20"/>
        </w:rPr>
        <w:t>Afwezig:</w:t>
      </w:r>
      <w:r w:rsidRPr="00E174DF">
        <w:rPr>
          <w:b/>
          <w:sz w:val="20"/>
          <w:szCs w:val="20"/>
        </w:rPr>
        <w:tab/>
      </w:r>
      <w:r w:rsidRPr="00E174DF">
        <w:rPr>
          <w:bCs/>
          <w:sz w:val="20"/>
          <w:szCs w:val="20"/>
        </w:rPr>
        <w:t>N.v.t.</w:t>
      </w:r>
    </w:p>
    <w:p w14:paraId="2AE9C5E0" w14:textId="77777777" w:rsidR="0098560E" w:rsidRPr="00E174DF" w:rsidRDefault="0098560E" w:rsidP="008C60BA">
      <w:pPr>
        <w:tabs>
          <w:tab w:val="right" w:pos="9498"/>
        </w:tabs>
        <w:spacing w:line="276" w:lineRule="auto"/>
        <w:jc w:val="center"/>
        <w:rPr>
          <w:b/>
          <w:bCs/>
          <w:sz w:val="28"/>
        </w:rPr>
      </w:pPr>
    </w:p>
    <w:p w14:paraId="58FC3609" w14:textId="161FC1E2" w:rsidR="00A07D84" w:rsidRPr="00E174DF" w:rsidRDefault="0098560E" w:rsidP="00DB62E9">
      <w:pPr>
        <w:rPr>
          <w:sz w:val="22"/>
          <w:szCs w:val="22"/>
          <w:u w:val="single"/>
        </w:rPr>
      </w:pPr>
      <w:r w:rsidRPr="00E174DF">
        <w:rPr>
          <w:sz w:val="22"/>
          <w:szCs w:val="22"/>
          <w:u w:val="single"/>
        </w:rPr>
        <w:t>Gespreksve</w:t>
      </w:r>
      <w:r w:rsidR="00E174DF" w:rsidRPr="00E174DF">
        <w:rPr>
          <w:sz w:val="22"/>
          <w:szCs w:val="22"/>
          <w:u w:val="single"/>
        </w:rPr>
        <w:t>r</w:t>
      </w:r>
      <w:r w:rsidRPr="00E174DF">
        <w:rPr>
          <w:sz w:val="22"/>
          <w:szCs w:val="22"/>
          <w:u w:val="single"/>
        </w:rPr>
        <w:t>slag</w:t>
      </w:r>
    </w:p>
    <w:p w14:paraId="3D682A82" w14:textId="77777777" w:rsidR="0098560E" w:rsidRPr="00E174DF" w:rsidRDefault="0098560E" w:rsidP="00DB62E9">
      <w:pPr>
        <w:rPr>
          <w:sz w:val="22"/>
          <w:szCs w:val="22"/>
        </w:rPr>
      </w:pPr>
    </w:p>
    <w:p w14:paraId="6B393C98" w14:textId="7E7B00F7" w:rsidR="00A07D84" w:rsidRPr="00E174DF" w:rsidRDefault="00DB62E9" w:rsidP="005C662C">
      <w:pPr>
        <w:spacing w:after="120"/>
        <w:rPr>
          <w:sz w:val="22"/>
          <w:szCs w:val="22"/>
        </w:rPr>
      </w:pPr>
      <w:r w:rsidRPr="00E174DF">
        <w:rPr>
          <w:sz w:val="22"/>
          <w:szCs w:val="22"/>
        </w:rPr>
        <w:t>Na een korte intro en doornemen van de agenda door Sietze volgt een voorstelrondje. Hierin geeft eenieder ook aan wat voor hem/haar belangrijk is voor een volgende versie (versie 2.0).</w:t>
      </w:r>
    </w:p>
    <w:p w14:paraId="1298D5BA" w14:textId="46C96EA7" w:rsidR="00DB62E9" w:rsidRPr="00E174DF" w:rsidRDefault="00DB62E9" w:rsidP="005C662C">
      <w:pPr>
        <w:spacing w:after="120"/>
        <w:rPr>
          <w:sz w:val="22"/>
          <w:szCs w:val="22"/>
        </w:rPr>
      </w:pPr>
      <w:r w:rsidRPr="00E174DF">
        <w:rPr>
          <w:sz w:val="22"/>
          <w:szCs w:val="22"/>
        </w:rPr>
        <w:t xml:space="preserve">Sietze trapt af, hij is Business analist en Product Owner sinds augustus 2021 en vind het belangrijk dat de gebruikers prettig met het systeem kunnen werken en waarin </w:t>
      </w:r>
      <w:r w:rsidR="006F6783">
        <w:rPr>
          <w:sz w:val="22"/>
          <w:szCs w:val="22"/>
        </w:rPr>
        <w:t>de</w:t>
      </w:r>
      <w:r w:rsidRPr="00E174DF">
        <w:rPr>
          <w:sz w:val="22"/>
          <w:szCs w:val="22"/>
        </w:rPr>
        <w:t xml:space="preserve"> administratieve last minimaal is.</w:t>
      </w:r>
    </w:p>
    <w:p w14:paraId="0C4BF0FA" w14:textId="6CE88CCB" w:rsidR="00DB62E9" w:rsidRPr="00E174DF" w:rsidRDefault="00DB62E9" w:rsidP="005C662C">
      <w:pPr>
        <w:spacing w:after="120"/>
        <w:rPr>
          <w:sz w:val="22"/>
          <w:szCs w:val="22"/>
        </w:rPr>
      </w:pPr>
      <w:r w:rsidRPr="00E174DF">
        <w:rPr>
          <w:sz w:val="22"/>
          <w:szCs w:val="22"/>
        </w:rPr>
        <w:t xml:space="preserve">Chris van der Scheer, hij stuurt </w:t>
      </w:r>
      <w:r w:rsidR="00031DBE" w:rsidRPr="00E174DF">
        <w:rPr>
          <w:sz w:val="22"/>
          <w:szCs w:val="22"/>
        </w:rPr>
        <w:t>het</w:t>
      </w:r>
      <w:r w:rsidRPr="00E174DF">
        <w:rPr>
          <w:sz w:val="22"/>
          <w:szCs w:val="22"/>
        </w:rPr>
        <w:t xml:space="preserve"> ontwikkelteam aan en is een van de aanvoerders van het Tabel Gestuurd Werken</w:t>
      </w:r>
      <w:r w:rsidR="006F6783">
        <w:rPr>
          <w:sz w:val="22"/>
          <w:szCs w:val="22"/>
        </w:rPr>
        <w:t xml:space="preserve"> (TGW)</w:t>
      </w:r>
      <w:r w:rsidRPr="00E174DF">
        <w:rPr>
          <w:sz w:val="22"/>
          <w:szCs w:val="22"/>
        </w:rPr>
        <w:t>.</w:t>
      </w:r>
      <w:r w:rsidR="00E802BA">
        <w:rPr>
          <w:sz w:val="22"/>
          <w:szCs w:val="22"/>
        </w:rPr>
        <w:t xml:space="preserve"> Mirsim Gashi, </w:t>
      </w:r>
      <w:r w:rsidR="00636C82">
        <w:rPr>
          <w:sz w:val="22"/>
          <w:szCs w:val="22"/>
        </w:rPr>
        <w:t xml:space="preserve">sinds kort werkzaam in de functie van </w:t>
      </w:r>
      <w:r w:rsidR="00E802BA">
        <w:rPr>
          <w:sz w:val="22"/>
          <w:szCs w:val="22"/>
        </w:rPr>
        <w:t>functioneel beheerder van het Thesisdossier.</w:t>
      </w:r>
    </w:p>
    <w:p w14:paraId="58686755" w14:textId="3CAFC887" w:rsidR="00DB62E9" w:rsidRPr="00E174DF" w:rsidRDefault="00DB62E9" w:rsidP="005C662C">
      <w:pPr>
        <w:spacing w:after="120"/>
        <w:rPr>
          <w:sz w:val="22"/>
          <w:szCs w:val="22"/>
        </w:rPr>
      </w:pPr>
      <w:r w:rsidRPr="00E174DF">
        <w:rPr>
          <w:sz w:val="22"/>
          <w:szCs w:val="22"/>
        </w:rPr>
        <w:t xml:space="preserve">De Informatiemanagers </w:t>
      </w:r>
      <w:r w:rsidR="006F6783">
        <w:rPr>
          <w:sz w:val="22"/>
          <w:szCs w:val="22"/>
        </w:rPr>
        <w:t xml:space="preserve">van de faculteiten </w:t>
      </w:r>
      <w:r w:rsidRPr="00E174DF">
        <w:rPr>
          <w:sz w:val="22"/>
          <w:szCs w:val="22"/>
        </w:rPr>
        <w:t xml:space="preserve">(Casimir, Bas en Nico) geven aan dat ze graag een systeem willen hebben waarmee alle </w:t>
      </w:r>
      <w:r w:rsidR="006F6783">
        <w:rPr>
          <w:sz w:val="22"/>
          <w:szCs w:val="22"/>
        </w:rPr>
        <w:t>S</w:t>
      </w:r>
      <w:r w:rsidRPr="00E174DF">
        <w:rPr>
          <w:sz w:val="22"/>
          <w:szCs w:val="22"/>
        </w:rPr>
        <w:t>chools goed kunnen werken.</w:t>
      </w:r>
    </w:p>
    <w:p w14:paraId="385110C8" w14:textId="77777777" w:rsidR="00DB62E9" w:rsidRPr="00E174DF" w:rsidRDefault="00DB62E9" w:rsidP="005C662C">
      <w:pPr>
        <w:spacing w:after="120"/>
        <w:rPr>
          <w:sz w:val="22"/>
          <w:szCs w:val="22"/>
        </w:rPr>
      </w:pPr>
      <w:r w:rsidRPr="00E174DF">
        <w:rPr>
          <w:sz w:val="22"/>
          <w:szCs w:val="22"/>
        </w:rPr>
        <w:t>Miriam, onderwijsondersteuning bij Public Law en Governance beantwoord de vragen van studenten en docenten voor het TD, en dat zijn er heel veel. Sietze geeft aan dat hij beschikbaar is om de problemen in een aparte meeting door te nemen.</w:t>
      </w:r>
    </w:p>
    <w:p w14:paraId="5144E25D" w14:textId="25140CAA" w:rsidR="00DB62E9" w:rsidRPr="00E174DF" w:rsidRDefault="00DB62E9" w:rsidP="005C662C">
      <w:pPr>
        <w:spacing w:after="120"/>
        <w:rPr>
          <w:sz w:val="22"/>
          <w:szCs w:val="22"/>
        </w:rPr>
      </w:pPr>
      <w:r w:rsidRPr="00E174DF">
        <w:rPr>
          <w:sz w:val="22"/>
          <w:szCs w:val="22"/>
        </w:rPr>
        <w:t xml:space="preserve">Roel Rutten, voorzitter van de examencommissie Maatschappijwetenschappen van TSB en hij </w:t>
      </w:r>
      <w:r w:rsidR="000D251D" w:rsidRPr="00E174DF">
        <w:rPr>
          <w:sz w:val="22"/>
          <w:szCs w:val="22"/>
        </w:rPr>
        <w:t>heeft</w:t>
      </w:r>
      <w:r w:rsidRPr="00E174DF">
        <w:rPr>
          <w:sz w:val="22"/>
          <w:szCs w:val="22"/>
        </w:rPr>
        <w:t xml:space="preserve"> ook</w:t>
      </w:r>
      <w:r w:rsidR="000D251D" w:rsidRPr="00E174DF">
        <w:rPr>
          <w:sz w:val="22"/>
          <w:szCs w:val="22"/>
        </w:rPr>
        <w:t xml:space="preserve"> een rol als</w:t>
      </w:r>
      <w:r w:rsidRPr="00E174DF">
        <w:rPr>
          <w:sz w:val="22"/>
          <w:szCs w:val="22"/>
        </w:rPr>
        <w:t xml:space="preserve"> scriptie coördinator</w:t>
      </w:r>
      <w:r w:rsidR="006664E8">
        <w:rPr>
          <w:sz w:val="22"/>
          <w:szCs w:val="22"/>
        </w:rPr>
        <w:t xml:space="preserve"> (SC)</w:t>
      </w:r>
      <w:r w:rsidRPr="00E174DF">
        <w:rPr>
          <w:sz w:val="22"/>
          <w:szCs w:val="22"/>
        </w:rPr>
        <w:t>. Belangrijk voor hem is dat het TD past binnen het format van TSB. Dat betekent o.a. dat er meerdere evaluatieformulieren moeten kunnen worden opgeslagen. Daarnaast heeft hij als SC behoefte aan betere overzichten per cohort.</w:t>
      </w:r>
      <w:r w:rsidR="000D251D" w:rsidRPr="00E174DF">
        <w:rPr>
          <w:sz w:val="22"/>
          <w:szCs w:val="22"/>
        </w:rPr>
        <w:t xml:space="preserve"> </w:t>
      </w:r>
      <w:r w:rsidRPr="00E174DF">
        <w:rPr>
          <w:sz w:val="22"/>
          <w:szCs w:val="22"/>
        </w:rPr>
        <w:t>Sietze geeft aan dat hij hier graag een aparte afspraak met hem wil maken om de specificaties in kaart te brengen.</w:t>
      </w:r>
    </w:p>
    <w:p w14:paraId="5AACFCF3" w14:textId="77777777" w:rsidR="00DB62E9" w:rsidRPr="00E174DF" w:rsidRDefault="00DB62E9" w:rsidP="005C662C">
      <w:pPr>
        <w:spacing w:after="120"/>
        <w:rPr>
          <w:sz w:val="22"/>
          <w:szCs w:val="22"/>
        </w:rPr>
      </w:pPr>
      <w:r w:rsidRPr="00E174DF">
        <w:rPr>
          <w:sz w:val="22"/>
          <w:szCs w:val="22"/>
        </w:rPr>
        <w:t>Nadine is net begonnen als scriptie coördinator en gaat het werk overnemen van Monique. Monique dus ook SC en ze is heel blij met de Upload knop in de nieuwe versie van het TD en heeft verder, op een paar kleine dingetjes na, geen grote wensen voor het TD 2.0.</w:t>
      </w:r>
    </w:p>
    <w:p w14:paraId="397D8A28" w14:textId="77777777" w:rsidR="00F65DEB" w:rsidRPr="00E174DF" w:rsidRDefault="00F65DEB" w:rsidP="005C662C">
      <w:pPr>
        <w:spacing w:after="120"/>
        <w:rPr>
          <w:sz w:val="22"/>
          <w:szCs w:val="22"/>
        </w:rPr>
      </w:pPr>
    </w:p>
    <w:p w14:paraId="3970D716" w14:textId="1569E959" w:rsidR="00DB62E9" w:rsidRPr="00E174DF" w:rsidRDefault="00DB62E9" w:rsidP="005C662C">
      <w:pPr>
        <w:spacing w:after="120"/>
        <w:rPr>
          <w:sz w:val="22"/>
          <w:szCs w:val="22"/>
        </w:rPr>
      </w:pPr>
      <w:r w:rsidRPr="00E174DF">
        <w:rPr>
          <w:sz w:val="22"/>
          <w:szCs w:val="22"/>
        </w:rPr>
        <w:t>Sietze vervolgt met een presentatie over de stand van zaken en wat er op de planning staat de komende maanden voor het Thesisdossier. Uitgangspunt is een eerder definitief gemaakte lijst van Eisen en Wensen (de zgn</w:t>
      </w:r>
      <w:r w:rsidR="006F6783">
        <w:rPr>
          <w:sz w:val="22"/>
          <w:szCs w:val="22"/>
        </w:rPr>
        <w:t>.</w:t>
      </w:r>
      <w:r w:rsidRPr="00E174DF">
        <w:rPr>
          <w:sz w:val="22"/>
          <w:szCs w:val="22"/>
        </w:rPr>
        <w:t xml:space="preserve"> Excel 0.9 lijst). </w:t>
      </w:r>
    </w:p>
    <w:p w14:paraId="38F8348B" w14:textId="77777777" w:rsidR="00DB62E9" w:rsidRPr="00E174DF" w:rsidRDefault="00DB62E9" w:rsidP="005C662C">
      <w:pPr>
        <w:spacing w:after="120"/>
        <w:rPr>
          <w:sz w:val="22"/>
          <w:szCs w:val="22"/>
        </w:rPr>
      </w:pPr>
      <w:r w:rsidRPr="00E174DF">
        <w:rPr>
          <w:sz w:val="22"/>
          <w:szCs w:val="22"/>
        </w:rPr>
        <w:lastRenderedPageBreak/>
        <w:t>Het laatste punt op de agenda is de vraag hoe we gaan werken als Klankbordgroep. Het voorstel om 2-wekelijks bij elkaar te komen om een bepaald onderdeel (functionaliteit) van het TD 2.0 te bespreken blijkt niet haalbaar.</w:t>
      </w:r>
    </w:p>
    <w:p w14:paraId="25049243" w14:textId="77777777" w:rsidR="00DB62E9" w:rsidRPr="00E174DF" w:rsidRDefault="00DB62E9" w:rsidP="005C662C">
      <w:pPr>
        <w:spacing w:after="120"/>
        <w:rPr>
          <w:sz w:val="22"/>
          <w:szCs w:val="22"/>
        </w:rPr>
      </w:pPr>
      <w:r w:rsidRPr="00E174DF">
        <w:rPr>
          <w:sz w:val="22"/>
          <w:szCs w:val="22"/>
        </w:rPr>
        <w:t>De redenen die genoemd worden zijn:</w:t>
      </w:r>
    </w:p>
    <w:p w14:paraId="3B6BDF0B" w14:textId="77777777" w:rsidR="00DB62E9" w:rsidRPr="00E174DF" w:rsidRDefault="00DB62E9" w:rsidP="005C662C">
      <w:pPr>
        <w:pStyle w:val="Lijstalinea"/>
        <w:keepNext w:val="0"/>
        <w:keepLines w:val="0"/>
        <w:numPr>
          <w:ilvl w:val="0"/>
          <w:numId w:val="18"/>
        </w:numPr>
        <w:spacing w:after="120" w:line="259" w:lineRule="auto"/>
        <w:jc w:val="left"/>
        <w:rPr>
          <w:b w:val="0"/>
          <w:bCs/>
          <w:sz w:val="22"/>
        </w:rPr>
      </w:pPr>
      <w:r w:rsidRPr="00E174DF">
        <w:rPr>
          <w:b w:val="0"/>
          <w:bCs/>
          <w:sz w:val="22"/>
        </w:rPr>
        <w:t>Beschikbare tijd: 1 uur in de 2 weken is een forse tijdsinvestering.</w:t>
      </w:r>
    </w:p>
    <w:p w14:paraId="34588682" w14:textId="61AA1479" w:rsidR="00DB62E9" w:rsidRPr="00E174DF" w:rsidRDefault="00DB62E9" w:rsidP="005C662C">
      <w:pPr>
        <w:pStyle w:val="Lijstalinea"/>
        <w:keepNext w:val="0"/>
        <w:keepLines w:val="0"/>
        <w:numPr>
          <w:ilvl w:val="0"/>
          <w:numId w:val="18"/>
        </w:numPr>
        <w:spacing w:after="120" w:line="259" w:lineRule="auto"/>
        <w:jc w:val="left"/>
        <w:rPr>
          <w:b w:val="0"/>
          <w:bCs/>
          <w:sz w:val="22"/>
        </w:rPr>
      </w:pPr>
      <w:r w:rsidRPr="00E174DF">
        <w:rPr>
          <w:b w:val="0"/>
          <w:bCs/>
          <w:sz w:val="22"/>
        </w:rPr>
        <w:t xml:space="preserve">De meesten zien de rol van de Klankbordgroep meer liggen op het gebied van het beoordelen van prototypes en het feedback geven op demo’s, en daarmee minder op het beoordelen van voorstellen en </w:t>
      </w:r>
      <w:r w:rsidR="006F6783">
        <w:rPr>
          <w:b w:val="0"/>
          <w:bCs/>
          <w:sz w:val="22"/>
        </w:rPr>
        <w:t>bespreken van</w:t>
      </w:r>
      <w:r w:rsidRPr="00E174DF">
        <w:rPr>
          <w:b w:val="0"/>
          <w:bCs/>
          <w:sz w:val="22"/>
        </w:rPr>
        <w:t xml:space="preserve"> concepten.</w:t>
      </w:r>
    </w:p>
    <w:p w14:paraId="432CF714" w14:textId="77777777" w:rsidR="00DB62E9" w:rsidRPr="00E174DF" w:rsidRDefault="00DB62E9" w:rsidP="005C662C">
      <w:pPr>
        <w:spacing w:after="120"/>
        <w:rPr>
          <w:sz w:val="22"/>
          <w:szCs w:val="22"/>
        </w:rPr>
      </w:pPr>
      <w:r w:rsidRPr="00E174DF">
        <w:rPr>
          <w:sz w:val="22"/>
          <w:szCs w:val="22"/>
        </w:rPr>
        <w:t>Aan de andere kant is er maar een korte doorlooptijd tot het einde van het project.</w:t>
      </w:r>
    </w:p>
    <w:p w14:paraId="2F0F898B" w14:textId="3BB485DC" w:rsidR="00DB62E9" w:rsidRPr="00E174DF" w:rsidRDefault="00DB62E9" w:rsidP="005C662C">
      <w:pPr>
        <w:spacing w:after="120"/>
        <w:rPr>
          <w:sz w:val="22"/>
          <w:szCs w:val="22"/>
        </w:rPr>
      </w:pPr>
      <w:r w:rsidRPr="00E174DF">
        <w:rPr>
          <w:sz w:val="22"/>
          <w:szCs w:val="22"/>
        </w:rPr>
        <w:t xml:space="preserve">De behoefte bij de </w:t>
      </w:r>
      <w:r w:rsidR="005C662C" w:rsidRPr="00E174DF">
        <w:rPr>
          <w:sz w:val="22"/>
          <w:szCs w:val="22"/>
        </w:rPr>
        <w:t>klankbordgroepleden</w:t>
      </w:r>
      <w:r w:rsidRPr="00E174DF">
        <w:rPr>
          <w:sz w:val="22"/>
          <w:szCs w:val="22"/>
        </w:rPr>
        <w:t xml:space="preserve"> buiten het projectteam ligt derhalve meer op het beoordelen van praktisch voorbeelden. Het is makkelijker feedback geven als je kunt ervaren hoe het werkt.</w:t>
      </w:r>
    </w:p>
    <w:p w14:paraId="021C53B8" w14:textId="0C29F733" w:rsidR="00DB62E9" w:rsidRPr="00E174DF" w:rsidRDefault="00DB62E9" w:rsidP="005C662C">
      <w:pPr>
        <w:spacing w:after="120"/>
        <w:rPr>
          <w:sz w:val="22"/>
          <w:szCs w:val="22"/>
        </w:rPr>
      </w:pPr>
      <w:r w:rsidRPr="00E174DF">
        <w:rPr>
          <w:sz w:val="22"/>
          <w:szCs w:val="22"/>
        </w:rPr>
        <w:t>Vraag is ook wat kunnen we leveren vanuit het projectteam? Chris: beetje afhankelijk van wat het moet kunnen. Als we gaan programmeren op basis van wat wij denken dat het moet zijn dan levert dat vaak extra werk op omdat uit de testen blijkt dat het toch anders moet zijn.</w:t>
      </w:r>
    </w:p>
    <w:p w14:paraId="13C4727E" w14:textId="28818BA5" w:rsidR="00DB62E9" w:rsidRPr="00E174DF" w:rsidRDefault="00DB62E9" w:rsidP="005C662C">
      <w:pPr>
        <w:spacing w:after="120"/>
        <w:rPr>
          <w:sz w:val="22"/>
          <w:szCs w:val="22"/>
        </w:rPr>
      </w:pPr>
      <w:r w:rsidRPr="00E174DF">
        <w:rPr>
          <w:sz w:val="22"/>
          <w:szCs w:val="22"/>
        </w:rPr>
        <w:t xml:space="preserve">Roel geeft aan wel met een ‘hybride’ vorm te kunnen werken waarin </w:t>
      </w:r>
      <w:r w:rsidR="006F6783">
        <w:rPr>
          <w:sz w:val="22"/>
          <w:szCs w:val="22"/>
        </w:rPr>
        <w:t xml:space="preserve">hij </w:t>
      </w:r>
      <w:r w:rsidRPr="00E174DF">
        <w:rPr>
          <w:sz w:val="22"/>
          <w:szCs w:val="22"/>
        </w:rPr>
        <w:t xml:space="preserve">een beschrijving </w:t>
      </w:r>
      <w:r w:rsidR="005C662C" w:rsidRPr="00E174DF">
        <w:rPr>
          <w:sz w:val="22"/>
          <w:szCs w:val="22"/>
        </w:rPr>
        <w:t xml:space="preserve">ontvangt </w:t>
      </w:r>
      <w:r w:rsidRPr="00E174DF">
        <w:rPr>
          <w:sz w:val="22"/>
          <w:szCs w:val="22"/>
        </w:rPr>
        <w:t xml:space="preserve">van de functionaliteit </w:t>
      </w:r>
      <w:r w:rsidR="005C662C" w:rsidRPr="00E174DF">
        <w:rPr>
          <w:sz w:val="22"/>
          <w:szCs w:val="22"/>
        </w:rPr>
        <w:t>die voorafgaat</w:t>
      </w:r>
      <w:r w:rsidRPr="00E174DF">
        <w:rPr>
          <w:sz w:val="22"/>
          <w:szCs w:val="22"/>
        </w:rPr>
        <w:t xml:space="preserve"> aan een prototype.</w:t>
      </w:r>
    </w:p>
    <w:p w14:paraId="72690B89" w14:textId="0CD6F7CF" w:rsidR="00DB62E9" w:rsidRPr="00E174DF" w:rsidRDefault="00DB62E9" w:rsidP="005C662C">
      <w:pPr>
        <w:spacing w:after="120"/>
        <w:rPr>
          <w:sz w:val="22"/>
          <w:szCs w:val="22"/>
        </w:rPr>
      </w:pPr>
      <w:r w:rsidRPr="00E174DF">
        <w:rPr>
          <w:sz w:val="22"/>
          <w:szCs w:val="22"/>
        </w:rPr>
        <w:t>Chris komt nog met een voorstel om een tool te gaan gebruiken (InVision) waarmee we fictief de werking van schermen kunnen laten zien. We kunnen dan iets uitwerken in een prototype en daarop feedback vragen. Daarin verschillende opties beschikbaar stellen en vragen wat het beste is.</w:t>
      </w:r>
    </w:p>
    <w:p w14:paraId="42EC8DB7" w14:textId="77777777" w:rsidR="00DB62E9" w:rsidRPr="00E174DF" w:rsidRDefault="00DB62E9" w:rsidP="005C662C">
      <w:pPr>
        <w:spacing w:after="120"/>
        <w:rPr>
          <w:sz w:val="22"/>
          <w:szCs w:val="22"/>
        </w:rPr>
      </w:pPr>
      <w:r w:rsidRPr="00E174DF">
        <w:rPr>
          <w:sz w:val="22"/>
          <w:szCs w:val="22"/>
        </w:rPr>
        <w:t>Casimir: Interessant idee, maar vanuit het projectteam zullen we hierin een eerste aanzet moeten geven. Dit zal een taak zijn voor de IM’s en de BA. We kunnen dat dan laten toetsen bij de gebruikers of dit goed aansluit bij de werkelijkheid.</w:t>
      </w:r>
    </w:p>
    <w:p w14:paraId="08058491" w14:textId="77777777" w:rsidR="00DB62E9" w:rsidRPr="00E174DF" w:rsidRDefault="00DB62E9" w:rsidP="005C662C">
      <w:pPr>
        <w:spacing w:after="120"/>
        <w:rPr>
          <w:sz w:val="22"/>
          <w:szCs w:val="22"/>
        </w:rPr>
      </w:pPr>
      <w:r w:rsidRPr="00E174DF">
        <w:rPr>
          <w:sz w:val="22"/>
          <w:szCs w:val="22"/>
        </w:rPr>
        <w:t>We kunnen dan ook laten zien hoe de flexibiliteit die Tabel Gestuurd Werken mogelijk maakt er in de praktijk uit gaat zien.</w:t>
      </w:r>
    </w:p>
    <w:p w14:paraId="56BB7568" w14:textId="77777777" w:rsidR="00DB62E9" w:rsidRPr="00E174DF" w:rsidRDefault="00DB62E9" w:rsidP="005C662C">
      <w:pPr>
        <w:spacing w:after="120"/>
        <w:rPr>
          <w:sz w:val="22"/>
          <w:szCs w:val="22"/>
        </w:rPr>
      </w:pPr>
      <w:r w:rsidRPr="00E174DF">
        <w:rPr>
          <w:sz w:val="22"/>
          <w:szCs w:val="22"/>
        </w:rPr>
        <w:t xml:space="preserve">Dit geeft dan ook antwoord op de vraag of je verplicht bent om alle functionaliteit en de standaard workflow te gebruiken. Het antwoord is Nee, maar hoe ziet dat er dan voor ons als Faculteit uit? Dat kunnen we dan met een prototype laten zien, of nog beter door de gebruikers laten ervaren. </w:t>
      </w:r>
    </w:p>
    <w:p w14:paraId="7094029A" w14:textId="6B9BD614" w:rsidR="00DB62E9" w:rsidRPr="00E174DF" w:rsidRDefault="00DB62E9" w:rsidP="005C662C">
      <w:pPr>
        <w:spacing w:after="120"/>
        <w:rPr>
          <w:sz w:val="22"/>
          <w:szCs w:val="22"/>
        </w:rPr>
      </w:pPr>
      <w:r w:rsidRPr="00E174DF">
        <w:rPr>
          <w:sz w:val="22"/>
          <w:szCs w:val="22"/>
        </w:rPr>
        <w:t xml:space="preserve">Ook het beoordelingsproces zal met TGW (binnen bepaalde grenzen) kunnen worden ingericht (samengesteld). Waar die grenzen liggen zal met de faculteiten afgestemd moeten worden. Deze Klankbordgroep is een onderdeel van deze afstemming. We willen de </w:t>
      </w:r>
      <w:r w:rsidR="005A5727" w:rsidRPr="00E174DF">
        <w:rPr>
          <w:sz w:val="22"/>
          <w:szCs w:val="22"/>
        </w:rPr>
        <w:t>subprocessen</w:t>
      </w:r>
      <w:r w:rsidRPr="00E174DF">
        <w:rPr>
          <w:sz w:val="22"/>
          <w:szCs w:val="22"/>
        </w:rPr>
        <w:t xml:space="preserve"> (waar het beoordelingsproces uit bestaat) gaan zien als bouwblokken die toegevoegd, weggehaald en gecombineerd kunnen worden.</w:t>
      </w:r>
    </w:p>
    <w:p w14:paraId="1DF529E2" w14:textId="77777777" w:rsidR="00F65DEB" w:rsidRPr="00E174DF" w:rsidRDefault="00F65DEB" w:rsidP="005C662C">
      <w:pPr>
        <w:spacing w:after="120"/>
        <w:rPr>
          <w:sz w:val="22"/>
          <w:szCs w:val="22"/>
        </w:rPr>
      </w:pPr>
    </w:p>
    <w:p w14:paraId="7934B664" w14:textId="7FBD5865" w:rsidR="00DB62E9" w:rsidRPr="00E174DF" w:rsidRDefault="00DB62E9" w:rsidP="005C662C">
      <w:pPr>
        <w:spacing w:after="120"/>
        <w:rPr>
          <w:sz w:val="22"/>
          <w:szCs w:val="22"/>
        </w:rPr>
      </w:pPr>
      <w:r w:rsidRPr="00E174DF">
        <w:rPr>
          <w:sz w:val="22"/>
          <w:szCs w:val="22"/>
        </w:rPr>
        <w:t>Hoe gaan we nu verder?</w:t>
      </w:r>
    </w:p>
    <w:p w14:paraId="7646229F" w14:textId="77777777" w:rsidR="00DB62E9" w:rsidRPr="00E174DF" w:rsidRDefault="00DB62E9" w:rsidP="005C662C">
      <w:pPr>
        <w:spacing w:after="120"/>
        <w:rPr>
          <w:sz w:val="22"/>
          <w:szCs w:val="22"/>
        </w:rPr>
      </w:pPr>
      <w:r w:rsidRPr="00E174DF">
        <w:rPr>
          <w:sz w:val="22"/>
          <w:szCs w:val="22"/>
        </w:rPr>
        <w:t>Sietze gaat in overleg met de IM’s om een vervolgroute op te stellen op basis van de ideeën die besproken zijn. Uitgangspunt is om demo’s te geven van voorgestelde functionaliteit. Zodra er demo’s of prototypes gereed zijn volgt een volgende uitnodiging.</w:t>
      </w:r>
    </w:p>
    <w:p w14:paraId="7BAB172F" w14:textId="77777777" w:rsidR="00DB62E9" w:rsidRPr="00E174DF" w:rsidRDefault="00DB62E9" w:rsidP="005C662C">
      <w:pPr>
        <w:spacing w:after="120"/>
        <w:rPr>
          <w:sz w:val="22"/>
          <w:szCs w:val="22"/>
        </w:rPr>
      </w:pPr>
      <w:r w:rsidRPr="00E174DF">
        <w:rPr>
          <w:sz w:val="22"/>
          <w:szCs w:val="22"/>
        </w:rPr>
        <w:t>Parallel daaraan kunnen er voor specifieke onderwerpen meetings georganiseerd worden als daar behoefte aan is. Een ieder is vrij om daarover contact met mij op te nemen.</w:t>
      </w:r>
    </w:p>
    <w:p w14:paraId="6DA555CA" w14:textId="77777777" w:rsidR="00DB62E9" w:rsidRPr="00E174DF" w:rsidRDefault="00DB62E9" w:rsidP="005C662C">
      <w:pPr>
        <w:spacing w:after="120"/>
        <w:rPr>
          <w:sz w:val="22"/>
          <w:szCs w:val="22"/>
        </w:rPr>
      </w:pPr>
      <w:r w:rsidRPr="00E174DF">
        <w:rPr>
          <w:sz w:val="22"/>
          <w:szCs w:val="22"/>
        </w:rPr>
        <w:t>De tijdsverwachting is ongeveer 1 maand voor het gereed hebben van een prototype/demo.</w:t>
      </w:r>
    </w:p>
    <w:p w14:paraId="7AD91FFD" w14:textId="40FD07EA" w:rsidR="00DB62E9" w:rsidRPr="00E174DF" w:rsidRDefault="00DB62E9" w:rsidP="005C662C">
      <w:pPr>
        <w:spacing w:after="120"/>
        <w:rPr>
          <w:sz w:val="22"/>
          <w:szCs w:val="22"/>
        </w:rPr>
      </w:pPr>
      <w:r w:rsidRPr="00E174DF">
        <w:rPr>
          <w:sz w:val="22"/>
          <w:szCs w:val="22"/>
        </w:rPr>
        <w:t xml:space="preserve">Sietze bedankt de deelnemers voor hun bijdrage en sluit de </w:t>
      </w:r>
      <w:r w:rsidR="005A5727" w:rsidRPr="00E174DF">
        <w:rPr>
          <w:sz w:val="22"/>
          <w:szCs w:val="22"/>
        </w:rPr>
        <w:t>vergadering</w:t>
      </w:r>
      <w:r w:rsidRPr="00E174DF">
        <w:rPr>
          <w:sz w:val="22"/>
          <w:szCs w:val="22"/>
        </w:rPr>
        <w:t>.</w:t>
      </w:r>
    </w:p>
    <w:p w14:paraId="4625722D" w14:textId="2599FDD8" w:rsidR="006F55CB" w:rsidRPr="00E174DF" w:rsidRDefault="006F55CB" w:rsidP="005C662C">
      <w:pPr>
        <w:spacing w:after="120"/>
        <w:rPr>
          <w:sz w:val="22"/>
          <w:szCs w:val="22"/>
        </w:rPr>
      </w:pPr>
    </w:p>
    <w:p w14:paraId="56693AF3" w14:textId="4B1615FC" w:rsidR="00BB60F7" w:rsidRPr="006F6783" w:rsidRDefault="006F55CB" w:rsidP="006F6783">
      <w:pPr>
        <w:spacing w:after="120"/>
        <w:rPr>
          <w:sz w:val="22"/>
          <w:szCs w:val="22"/>
        </w:rPr>
      </w:pPr>
      <w:r w:rsidRPr="00E174DF">
        <w:rPr>
          <w:sz w:val="22"/>
          <w:szCs w:val="22"/>
        </w:rPr>
        <w:t>Bijlage: PowerPoint presentatie</w:t>
      </w:r>
      <w:bookmarkEnd w:id="0"/>
    </w:p>
    <w:sectPr w:rsidR="00BB60F7" w:rsidRPr="006F6783" w:rsidSect="006E012F">
      <w:footerReference w:type="default" r:id="rId12"/>
      <w:pgSz w:w="11906" w:h="16838"/>
      <w:pgMar w:top="1134" w:right="1418"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C8CBF" w14:textId="77777777" w:rsidR="007D0D41" w:rsidRDefault="007D0D41">
      <w:r>
        <w:separator/>
      </w:r>
    </w:p>
  </w:endnote>
  <w:endnote w:type="continuationSeparator" w:id="0">
    <w:p w14:paraId="5CA2BF03" w14:textId="77777777" w:rsidR="007D0D41" w:rsidRDefault="007D0D41">
      <w:r>
        <w:continuationSeparator/>
      </w:r>
    </w:p>
  </w:endnote>
  <w:endnote w:type="continuationNotice" w:id="1">
    <w:p w14:paraId="4EDB2F51" w14:textId="77777777" w:rsidR="007D0D41" w:rsidRDefault="007D0D4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99FC" w14:textId="39AAE981" w:rsidR="00D36F6F" w:rsidRPr="00DF0E94" w:rsidRDefault="00DF0E94" w:rsidP="00990258">
    <w:pPr>
      <w:pStyle w:val="Voettekst"/>
      <w:pBdr>
        <w:top w:val="single" w:sz="4" w:space="1" w:color="auto"/>
      </w:pBdr>
      <w:tabs>
        <w:tab w:val="clear" w:pos="3686"/>
        <w:tab w:val="clear" w:pos="4153"/>
        <w:tab w:val="clear" w:pos="8306"/>
        <w:tab w:val="left" w:pos="9072"/>
      </w:tabs>
      <w:rPr>
        <w:sz w:val="18"/>
        <w:szCs w:val="18"/>
      </w:rPr>
    </w:pPr>
    <w:r>
      <w:rPr>
        <w:rStyle w:val="Paginanummer"/>
        <w:sz w:val="18"/>
        <w:szCs w:val="18"/>
      </w:rPr>
      <w:t xml:space="preserve">File: </w:t>
    </w:r>
    <w:r w:rsidRPr="00DF0E94">
      <w:rPr>
        <w:rStyle w:val="Paginanummer"/>
        <w:sz w:val="18"/>
        <w:szCs w:val="18"/>
      </w:rPr>
      <w:fldChar w:fldCharType="begin"/>
    </w:r>
    <w:r w:rsidRPr="00DF0E94">
      <w:rPr>
        <w:rStyle w:val="Paginanummer"/>
        <w:sz w:val="18"/>
        <w:szCs w:val="18"/>
      </w:rPr>
      <w:instrText xml:space="preserve"> FILENAME   \* MERGEFORMAT </w:instrText>
    </w:r>
    <w:r w:rsidRPr="00DF0E94">
      <w:rPr>
        <w:rStyle w:val="Paginanummer"/>
        <w:sz w:val="18"/>
        <w:szCs w:val="18"/>
      </w:rPr>
      <w:fldChar w:fldCharType="separate"/>
    </w:r>
    <w:r w:rsidR="00B55B30">
      <w:rPr>
        <w:rStyle w:val="Paginanummer"/>
        <w:noProof/>
        <w:sz w:val="18"/>
        <w:szCs w:val="18"/>
      </w:rPr>
      <w:t>Verslag meeting Klankbordgroep TD, nr.1</w:t>
    </w:r>
    <w:r w:rsidRPr="00DF0E94">
      <w:rPr>
        <w:rStyle w:val="Paginanummer"/>
        <w:sz w:val="18"/>
        <w:szCs w:val="18"/>
      </w:rPr>
      <w:fldChar w:fldCharType="end"/>
    </w:r>
    <w:r w:rsidRPr="00DF0E94">
      <w:rPr>
        <w:rStyle w:val="Paginanummer"/>
        <w:sz w:val="18"/>
        <w:szCs w:val="18"/>
      </w:rPr>
      <w:tab/>
    </w:r>
    <w:r w:rsidR="00D36F6F" w:rsidRPr="00DF0E94">
      <w:rPr>
        <w:rStyle w:val="Paginanummer"/>
        <w:sz w:val="18"/>
        <w:szCs w:val="18"/>
      </w:rPr>
      <w:fldChar w:fldCharType="begin"/>
    </w:r>
    <w:r w:rsidR="00D36F6F" w:rsidRPr="00DF0E94">
      <w:rPr>
        <w:rStyle w:val="Paginanummer"/>
        <w:sz w:val="18"/>
        <w:szCs w:val="18"/>
      </w:rPr>
      <w:instrText xml:space="preserve"> PAGE </w:instrText>
    </w:r>
    <w:r w:rsidR="00D36F6F" w:rsidRPr="00DF0E94">
      <w:rPr>
        <w:rStyle w:val="Paginanummer"/>
        <w:sz w:val="18"/>
        <w:szCs w:val="18"/>
      </w:rPr>
      <w:fldChar w:fldCharType="separate"/>
    </w:r>
    <w:r w:rsidR="00EC488B" w:rsidRPr="00DF0E94">
      <w:rPr>
        <w:rStyle w:val="Paginanummer"/>
        <w:noProof/>
        <w:sz w:val="18"/>
        <w:szCs w:val="18"/>
      </w:rPr>
      <w:t>1</w:t>
    </w:r>
    <w:r w:rsidR="00D36F6F" w:rsidRPr="00DF0E94">
      <w:rPr>
        <w:rStyle w:val="Paginanummer"/>
        <w:sz w:val="18"/>
        <w:szCs w:val="18"/>
      </w:rPr>
      <w:fldChar w:fldCharType="end"/>
    </w:r>
    <w:r w:rsidRPr="00DF0E94">
      <w:rPr>
        <w:rStyle w:val="Paginanummer"/>
        <w:sz w:val="18"/>
        <w:szCs w:val="18"/>
      </w:rPr>
      <w:t>/</w:t>
    </w:r>
    <w:r w:rsidRPr="00DF0E94">
      <w:rPr>
        <w:rStyle w:val="Paginanummer"/>
        <w:sz w:val="18"/>
        <w:szCs w:val="18"/>
      </w:rPr>
      <w:fldChar w:fldCharType="begin"/>
    </w:r>
    <w:r w:rsidRPr="00DF0E94">
      <w:rPr>
        <w:rStyle w:val="Paginanummer"/>
        <w:sz w:val="18"/>
        <w:szCs w:val="18"/>
      </w:rPr>
      <w:instrText xml:space="preserve"> NUMPAGES   \* MERGEFORMAT </w:instrText>
    </w:r>
    <w:r w:rsidRPr="00DF0E94">
      <w:rPr>
        <w:rStyle w:val="Paginanummer"/>
        <w:sz w:val="18"/>
        <w:szCs w:val="18"/>
      </w:rPr>
      <w:fldChar w:fldCharType="separate"/>
    </w:r>
    <w:r w:rsidRPr="00DF0E94">
      <w:rPr>
        <w:rStyle w:val="Paginanummer"/>
        <w:sz w:val="18"/>
        <w:szCs w:val="18"/>
      </w:rPr>
      <w:t>4</w:t>
    </w:r>
    <w:r w:rsidRPr="00DF0E94">
      <w:rPr>
        <w:rStyle w:val="Paginanumm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06FAF" w14:textId="77777777" w:rsidR="007D0D41" w:rsidRDefault="007D0D41">
      <w:r>
        <w:separator/>
      </w:r>
    </w:p>
  </w:footnote>
  <w:footnote w:type="continuationSeparator" w:id="0">
    <w:p w14:paraId="3F97362B" w14:textId="77777777" w:rsidR="007D0D41" w:rsidRDefault="007D0D41">
      <w:r>
        <w:continuationSeparator/>
      </w:r>
    </w:p>
  </w:footnote>
  <w:footnote w:type="continuationNotice" w:id="1">
    <w:p w14:paraId="29D71A29" w14:textId="77777777" w:rsidR="007D0D41" w:rsidRDefault="007D0D4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2ED"/>
    <w:multiLevelType w:val="hybridMultilevel"/>
    <w:tmpl w:val="5B2AEB54"/>
    <w:lvl w:ilvl="0" w:tplc="0413000F">
      <w:start w:val="1"/>
      <w:numFmt w:val="decimal"/>
      <w:lvlText w:val="%1."/>
      <w:lvlJc w:val="left"/>
      <w:pPr>
        <w:ind w:left="720" w:hanging="360"/>
      </w:pPr>
      <w:rPr>
        <w:rFonts w:hint="default"/>
      </w:rPr>
    </w:lvl>
    <w:lvl w:ilvl="1" w:tplc="04130019">
      <w:start w:val="1"/>
      <w:numFmt w:val="lowerLetter"/>
      <w:lvlText w:val="%2."/>
      <w:lvlJc w:val="left"/>
      <w:pPr>
        <w:ind w:left="5605"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162032"/>
    <w:multiLevelType w:val="hybridMultilevel"/>
    <w:tmpl w:val="B966226A"/>
    <w:lvl w:ilvl="0" w:tplc="04130001">
      <w:start w:val="1"/>
      <w:numFmt w:val="bullet"/>
      <w:lvlText w:val=""/>
      <w:lvlJc w:val="left"/>
      <w:pPr>
        <w:ind w:left="1080" w:hanging="360"/>
      </w:pPr>
      <w:rPr>
        <w:rFonts w:ascii="Symbol" w:hAnsi="Symbol" w:hint="default"/>
      </w:rPr>
    </w:lvl>
    <w:lvl w:ilvl="1" w:tplc="04130019">
      <w:start w:val="1"/>
      <w:numFmt w:val="lowerLetter"/>
      <w:lvlText w:val="%2."/>
      <w:lvlJc w:val="left"/>
      <w:pPr>
        <w:ind w:left="1800" w:hanging="360"/>
      </w:pPr>
    </w:lvl>
    <w:lvl w:ilvl="2" w:tplc="0413001B">
      <w:start w:val="1"/>
      <w:numFmt w:val="lowerRoman"/>
      <w:lvlText w:val="%3."/>
      <w:lvlJc w:val="right"/>
      <w:pPr>
        <w:ind w:left="2520" w:hanging="180"/>
      </w:pPr>
    </w:lvl>
    <w:lvl w:ilvl="3" w:tplc="0413000F">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22070F57"/>
    <w:multiLevelType w:val="hybridMultilevel"/>
    <w:tmpl w:val="596AA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7B914EB"/>
    <w:multiLevelType w:val="hybridMultilevel"/>
    <w:tmpl w:val="6DEA06D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01">
      <w:start w:val="1"/>
      <w:numFmt w:val="bullet"/>
      <w:lvlText w:val=""/>
      <w:lvlJc w:val="left"/>
      <w:pPr>
        <w:ind w:left="2160" w:hanging="180"/>
      </w:pPr>
      <w:rPr>
        <w:rFonts w:ascii="Symbol" w:hAnsi="Symbol" w:hint="default"/>
      </w:r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0CA6FFC"/>
    <w:multiLevelType w:val="hybridMultilevel"/>
    <w:tmpl w:val="CE9CE6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7697EF8"/>
    <w:multiLevelType w:val="hybridMultilevel"/>
    <w:tmpl w:val="DE3073DC"/>
    <w:lvl w:ilvl="0" w:tplc="FB324B34">
      <w:start w:val="1"/>
      <w:numFmt w:val="decimal"/>
      <w:pStyle w:val="agendapunt"/>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EEB6C11"/>
    <w:multiLevelType w:val="hybridMultilevel"/>
    <w:tmpl w:val="52C0E2A0"/>
    <w:lvl w:ilvl="0" w:tplc="BBEA9420">
      <w:start w:val="15"/>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71B20A77"/>
    <w:multiLevelType w:val="hybridMultilevel"/>
    <w:tmpl w:val="330A73C0"/>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2B552BE"/>
    <w:multiLevelType w:val="hybridMultilevel"/>
    <w:tmpl w:val="0A886A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77F0307"/>
    <w:multiLevelType w:val="hybridMultilevel"/>
    <w:tmpl w:val="F2EE2CF0"/>
    <w:lvl w:ilvl="0" w:tplc="F10861B0">
      <w:start w:val="1"/>
      <w:numFmt w:val="decimal"/>
      <w:pStyle w:val="Lijstalinea"/>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0"/>
  </w:num>
  <w:num w:numId="5">
    <w:abstractNumId w:val="9"/>
  </w:num>
  <w:num w:numId="6">
    <w:abstractNumId w:val="9"/>
  </w:num>
  <w:num w:numId="7">
    <w:abstractNumId w:val="1"/>
  </w:num>
  <w:num w:numId="8">
    <w:abstractNumId w:val="2"/>
  </w:num>
  <w:num w:numId="9">
    <w:abstractNumId w:val="3"/>
  </w:num>
  <w:num w:numId="10">
    <w:abstractNumId w:val="7"/>
  </w:num>
  <w:num w:numId="11">
    <w:abstractNumId w:val="4"/>
  </w:num>
  <w:num w:numId="12">
    <w:abstractNumId w:val="9"/>
  </w:num>
  <w:num w:numId="13">
    <w:abstractNumId w:val="9"/>
  </w:num>
  <w:num w:numId="14">
    <w:abstractNumId w:val="9"/>
  </w:num>
  <w:num w:numId="15">
    <w:abstractNumId w:val="9"/>
  </w:num>
  <w:num w:numId="16">
    <w:abstractNumId w:val="9"/>
  </w:num>
  <w:num w:numId="17">
    <w:abstractNumId w:val="9"/>
  </w:num>
  <w:num w:numId="18">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5A6"/>
    <w:rsid w:val="00001C5C"/>
    <w:rsid w:val="00001C92"/>
    <w:rsid w:val="00006025"/>
    <w:rsid w:val="00007559"/>
    <w:rsid w:val="00010D8E"/>
    <w:rsid w:val="00011730"/>
    <w:rsid w:val="00011C0B"/>
    <w:rsid w:val="000146ED"/>
    <w:rsid w:val="00015C19"/>
    <w:rsid w:val="000170F4"/>
    <w:rsid w:val="000208AE"/>
    <w:rsid w:val="000213C6"/>
    <w:rsid w:val="00021655"/>
    <w:rsid w:val="000241E8"/>
    <w:rsid w:val="000248CD"/>
    <w:rsid w:val="00024BB3"/>
    <w:rsid w:val="00024CF9"/>
    <w:rsid w:val="0002667E"/>
    <w:rsid w:val="00026C73"/>
    <w:rsid w:val="00026F94"/>
    <w:rsid w:val="000314B3"/>
    <w:rsid w:val="00031DBE"/>
    <w:rsid w:val="000343E9"/>
    <w:rsid w:val="00034470"/>
    <w:rsid w:val="00035A8F"/>
    <w:rsid w:val="000369C6"/>
    <w:rsid w:val="00036C69"/>
    <w:rsid w:val="00037CA6"/>
    <w:rsid w:val="00040125"/>
    <w:rsid w:val="000433B4"/>
    <w:rsid w:val="00043C65"/>
    <w:rsid w:val="00043D1B"/>
    <w:rsid w:val="00044906"/>
    <w:rsid w:val="000464C0"/>
    <w:rsid w:val="0004690C"/>
    <w:rsid w:val="0004781B"/>
    <w:rsid w:val="00050481"/>
    <w:rsid w:val="00050740"/>
    <w:rsid w:val="0005258D"/>
    <w:rsid w:val="00053B7B"/>
    <w:rsid w:val="00053DBD"/>
    <w:rsid w:val="00055D47"/>
    <w:rsid w:val="000566AD"/>
    <w:rsid w:val="00057FAB"/>
    <w:rsid w:val="00062171"/>
    <w:rsid w:val="00063174"/>
    <w:rsid w:val="00063C37"/>
    <w:rsid w:val="00063CB2"/>
    <w:rsid w:val="000645DE"/>
    <w:rsid w:val="00066830"/>
    <w:rsid w:val="000704B3"/>
    <w:rsid w:val="000705BB"/>
    <w:rsid w:val="00075F53"/>
    <w:rsid w:val="00076404"/>
    <w:rsid w:val="000765BD"/>
    <w:rsid w:val="00076C33"/>
    <w:rsid w:val="00077429"/>
    <w:rsid w:val="00077D0B"/>
    <w:rsid w:val="00083784"/>
    <w:rsid w:val="000847A1"/>
    <w:rsid w:val="00085A48"/>
    <w:rsid w:val="00086449"/>
    <w:rsid w:val="000866FD"/>
    <w:rsid w:val="0008691E"/>
    <w:rsid w:val="00087605"/>
    <w:rsid w:val="00090F9B"/>
    <w:rsid w:val="00092B3A"/>
    <w:rsid w:val="00093B02"/>
    <w:rsid w:val="0009483B"/>
    <w:rsid w:val="00097C57"/>
    <w:rsid w:val="000A0FB8"/>
    <w:rsid w:val="000A43F9"/>
    <w:rsid w:val="000A610E"/>
    <w:rsid w:val="000A6975"/>
    <w:rsid w:val="000B044A"/>
    <w:rsid w:val="000B1CC7"/>
    <w:rsid w:val="000B2106"/>
    <w:rsid w:val="000B2B03"/>
    <w:rsid w:val="000B3F58"/>
    <w:rsid w:val="000B4B5F"/>
    <w:rsid w:val="000B53CD"/>
    <w:rsid w:val="000B6315"/>
    <w:rsid w:val="000B6CED"/>
    <w:rsid w:val="000C16A8"/>
    <w:rsid w:val="000C1ECE"/>
    <w:rsid w:val="000C2C5F"/>
    <w:rsid w:val="000C317C"/>
    <w:rsid w:val="000C3519"/>
    <w:rsid w:val="000C3E22"/>
    <w:rsid w:val="000C44C0"/>
    <w:rsid w:val="000C52F6"/>
    <w:rsid w:val="000C67BF"/>
    <w:rsid w:val="000C7120"/>
    <w:rsid w:val="000C7909"/>
    <w:rsid w:val="000D13BC"/>
    <w:rsid w:val="000D17DC"/>
    <w:rsid w:val="000D1E96"/>
    <w:rsid w:val="000D1EE7"/>
    <w:rsid w:val="000D251D"/>
    <w:rsid w:val="000D2B49"/>
    <w:rsid w:val="000D43F9"/>
    <w:rsid w:val="000D450B"/>
    <w:rsid w:val="000D5551"/>
    <w:rsid w:val="000D79CE"/>
    <w:rsid w:val="000D7BE5"/>
    <w:rsid w:val="000D7FC9"/>
    <w:rsid w:val="000E0EB0"/>
    <w:rsid w:val="000E1640"/>
    <w:rsid w:val="000E3D4C"/>
    <w:rsid w:val="000E41E4"/>
    <w:rsid w:val="000E4B7B"/>
    <w:rsid w:val="000E6946"/>
    <w:rsid w:val="000E6BC3"/>
    <w:rsid w:val="000E6CC0"/>
    <w:rsid w:val="000F126B"/>
    <w:rsid w:val="000F1539"/>
    <w:rsid w:val="000F43FF"/>
    <w:rsid w:val="000F45F1"/>
    <w:rsid w:val="000F5BAE"/>
    <w:rsid w:val="000F6CB0"/>
    <w:rsid w:val="000F784F"/>
    <w:rsid w:val="0010278B"/>
    <w:rsid w:val="0010298B"/>
    <w:rsid w:val="00102DA8"/>
    <w:rsid w:val="00102E93"/>
    <w:rsid w:val="00103BA7"/>
    <w:rsid w:val="0010485E"/>
    <w:rsid w:val="00104C88"/>
    <w:rsid w:val="001056FC"/>
    <w:rsid w:val="0010636B"/>
    <w:rsid w:val="001065BB"/>
    <w:rsid w:val="00110A5C"/>
    <w:rsid w:val="00110E1B"/>
    <w:rsid w:val="001110E6"/>
    <w:rsid w:val="00111679"/>
    <w:rsid w:val="00111A49"/>
    <w:rsid w:val="00111FC4"/>
    <w:rsid w:val="001148B3"/>
    <w:rsid w:val="0011552D"/>
    <w:rsid w:val="00115FC6"/>
    <w:rsid w:val="001160CB"/>
    <w:rsid w:val="00116D30"/>
    <w:rsid w:val="00120819"/>
    <w:rsid w:val="00120970"/>
    <w:rsid w:val="00120CB4"/>
    <w:rsid w:val="0012199B"/>
    <w:rsid w:val="00122CBE"/>
    <w:rsid w:val="00122D2C"/>
    <w:rsid w:val="00122EB5"/>
    <w:rsid w:val="00123064"/>
    <w:rsid w:val="0012578E"/>
    <w:rsid w:val="00125F63"/>
    <w:rsid w:val="001313A3"/>
    <w:rsid w:val="00131616"/>
    <w:rsid w:val="001332C1"/>
    <w:rsid w:val="001370B2"/>
    <w:rsid w:val="00137DA9"/>
    <w:rsid w:val="00141057"/>
    <w:rsid w:val="0014184D"/>
    <w:rsid w:val="00142585"/>
    <w:rsid w:val="001434E8"/>
    <w:rsid w:val="00143F24"/>
    <w:rsid w:val="00144336"/>
    <w:rsid w:val="00144DC1"/>
    <w:rsid w:val="00146A68"/>
    <w:rsid w:val="00146C98"/>
    <w:rsid w:val="0014749A"/>
    <w:rsid w:val="001508EC"/>
    <w:rsid w:val="00151296"/>
    <w:rsid w:val="00152947"/>
    <w:rsid w:val="00153C4C"/>
    <w:rsid w:val="00153FD3"/>
    <w:rsid w:val="00154F6A"/>
    <w:rsid w:val="001571DC"/>
    <w:rsid w:val="00157BAC"/>
    <w:rsid w:val="001606A2"/>
    <w:rsid w:val="001610DE"/>
    <w:rsid w:val="00163163"/>
    <w:rsid w:val="00163C2A"/>
    <w:rsid w:val="00164F5D"/>
    <w:rsid w:val="001653F9"/>
    <w:rsid w:val="0016611E"/>
    <w:rsid w:val="001708BB"/>
    <w:rsid w:val="001713C0"/>
    <w:rsid w:val="00171C10"/>
    <w:rsid w:val="0017248B"/>
    <w:rsid w:val="00173456"/>
    <w:rsid w:val="00182A4E"/>
    <w:rsid w:val="00183BA8"/>
    <w:rsid w:val="00184D21"/>
    <w:rsid w:val="00184E8C"/>
    <w:rsid w:val="001856F0"/>
    <w:rsid w:val="00186A58"/>
    <w:rsid w:val="00187453"/>
    <w:rsid w:val="00187CA6"/>
    <w:rsid w:val="00187F34"/>
    <w:rsid w:val="001901C7"/>
    <w:rsid w:val="001907F9"/>
    <w:rsid w:val="00191A30"/>
    <w:rsid w:val="001921AB"/>
    <w:rsid w:val="00193456"/>
    <w:rsid w:val="0019359C"/>
    <w:rsid w:val="00193922"/>
    <w:rsid w:val="00194BB1"/>
    <w:rsid w:val="00195931"/>
    <w:rsid w:val="001959A1"/>
    <w:rsid w:val="00196341"/>
    <w:rsid w:val="001975B5"/>
    <w:rsid w:val="00197A68"/>
    <w:rsid w:val="00197E63"/>
    <w:rsid w:val="00197EC8"/>
    <w:rsid w:val="001A0423"/>
    <w:rsid w:val="001A105C"/>
    <w:rsid w:val="001A14B3"/>
    <w:rsid w:val="001A1BD4"/>
    <w:rsid w:val="001A1DE5"/>
    <w:rsid w:val="001A1FB5"/>
    <w:rsid w:val="001A326D"/>
    <w:rsid w:val="001A37A3"/>
    <w:rsid w:val="001A3AE5"/>
    <w:rsid w:val="001A786F"/>
    <w:rsid w:val="001A7BA9"/>
    <w:rsid w:val="001B1557"/>
    <w:rsid w:val="001B20EC"/>
    <w:rsid w:val="001B4094"/>
    <w:rsid w:val="001B42C6"/>
    <w:rsid w:val="001B5A94"/>
    <w:rsid w:val="001B6395"/>
    <w:rsid w:val="001B6F22"/>
    <w:rsid w:val="001B7002"/>
    <w:rsid w:val="001B724D"/>
    <w:rsid w:val="001B7AEE"/>
    <w:rsid w:val="001B7F81"/>
    <w:rsid w:val="001C009B"/>
    <w:rsid w:val="001C0175"/>
    <w:rsid w:val="001C1CE3"/>
    <w:rsid w:val="001C23D9"/>
    <w:rsid w:val="001C3C49"/>
    <w:rsid w:val="001C4D42"/>
    <w:rsid w:val="001C5A4B"/>
    <w:rsid w:val="001C62CF"/>
    <w:rsid w:val="001C71A7"/>
    <w:rsid w:val="001C7AE5"/>
    <w:rsid w:val="001C7B29"/>
    <w:rsid w:val="001D2788"/>
    <w:rsid w:val="001D42D4"/>
    <w:rsid w:val="001D511C"/>
    <w:rsid w:val="001D6614"/>
    <w:rsid w:val="001D6D1F"/>
    <w:rsid w:val="001D7A62"/>
    <w:rsid w:val="001E2B02"/>
    <w:rsid w:val="001E314E"/>
    <w:rsid w:val="001E5D6D"/>
    <w:rsid w:val="001E664E"/>
    <w:rsid w:val="001E725A"/>
    <w:rsid w:val="001E7860"/>
    <w:rsid w:val="001E7C95"/>
    <w:rsid w:val="001F0A46"/>
    <w:rsid w:val="001F2EB3"/>
    <w:rsid w:val="001F378D"/>
    <w:rsid w:val="001F4A96"/>
    <w:rsid w:val="001F604E"/>
    <w:rsid w:val="001F69A9"/>
    <w:rsid w:val="002000AF"/>
    <w:rsid w:val="00202FC4"/>
    <w:rsid w:val="0020317E"/>
    <w:rsid w:val="00203CD7"/>
    <w:rsid w:val="00205655"/>
    <w:rsid w:val="00206461"/>
    <w:rsid w:val="00206C2F"/>
    <w:rsid w:val="002079FB"/>
    <w:rsid w:val="00213B8B"/>
    <w:rsid w:val="00214A4E"/>
    <w:rsid w:val="00214EA0"/>
    <w:rsid w:val="00216467"/>
    <w:rsid w:val="002204AF"/>
    <w:rsid w:val="002209D7"/>
    <w:rsid w:val="00222D5F"/>
    <w:rsid w:val="00223DB7"/>
    <w:rsid w:val="00223FAF"/>
    <w:rsid w:val="002241DC"/>
    <w:rsid w:val="00226708"/>
    <w:rsid w:val="0022683D"/>
    <w:rsid w:val="002273B4"/>
    <w:rsid w:val="00230049"/>
    <w:rsid w:val="002312D4"/>
    <w:rsid w:val="00231D10"/>
    <w:rsid w:val="00232C70"/>
    <w:rsid w:val="00234E02"/>
    <w:rsid w:val="0023584C"/>
    <w:rsid w:val="00235DC2"/>
    <w:rsid w:val="002360C9"/>
    <w:rsid w:val="002366D2"/>
    <w:rsid w:val="00236C76"/>
    <w:rsid w:val="00237C44"/>
    <w:rsid w:val="00237F86"/>
    <w:rsid w:val="00240904"/>
    <w:rsid w:val="00241C0D"/>
    <w:rsid w:val="0024206F"/>
    <w:rsid w:val="00242A15"/>
    <w:rsid w:val="002437B8"/>
    <w:rsid w:val="002437EA"/>
    <w:rsid w:val="0024586E"/>
    <w:rsid w:val="00247314"/>
    <w:rsid w:val="00250B75"/>
    <w:rsid w:val="00251DDF"/>
    <w:rsid w:val="00254102"/>
    <w:rsid w:val="00254981"/>
    <w:rsid w:val="00254F1F"/>
    <w:rsid w:val="002570E3"/>
    <w:rsid w:val="00257720"/>
    <w:rsid w:val="002608EB"/>
    <w:rsid w:val="00260A4B"/>
    <w:rsid w:val="00260B22"/>
    <w:rsid w:val="002610C1"/>
    <w:rsid w:val="0026182F"/>
    <w:rsid w:val="0026352C"/>
    <w:rsid w:val="002644CB"/>
    <w:rsid w:val="0026503A"/>
    <w:rsid w:val="00265313"/>
    <w:rsid w:val="00265442"/>
    <w:rsid w:val="0026599B"/>
    <w:rsid w:val="00267C47"/>
    <w:rsid w:val="0027325D"/>
    <w:rsid w:val="00273946"/>
    <w:rsid w:val="00273C9C"/>
    <w:rsid w:val="0027532C"/>
    <w:rsid w:val="00277079"/>
    <w:rsid w:val="002771C4"/>
    <w:rsid w:val="00277695"/>
    <w:rsid w:val="00280336"/>
    <w:rsid w:val="00281B45"/>
    <w:rsid w:val="00282201"/>
    <w:rsid w:val="002823AD"/>
    <w:rsid w:val="0028247A"/>
    <w:rsid w:val="00284A3E"/>
    <w:rsid w:val="002865D2"/>
    <w:rsid w:val="0028666B"/>
    <w:rsid w:val="00286A9C"/>
    <w:rsid w:val="0028725A"/>
    <w:rsid w:val="0029154D"/>
    <w:rsid w:val="00291C6A"/>
    <w:rsid w:val="002936A9"/>
    <w:rsid w:val="00295156"/>
    <w:rsid w:val="002959C4"/>
    <w:rsid w:val="00295B20"/>
    <w:rsid w:val="0029700E"/>
    <w:rsid w:val="002A2051"/>
    <w:rsid w:val="002A3665"/>
    <w:rsid w:val="002A4757"/>
    <w:rsid w:val="002A61CC"/>
    <w:rsid w:val="002A6B72"/>
    <w:rsid w:val="002A7A1F"/>
    <w:rsid w:val="002B0E46"/>
    <w:rsid w:val="002B11F2"/>
    <w:rsid w:val="002B1E42"/>
    <w:rsid w:val="002B2088"/>
    <w:rsid w:val="002B4848"/>
    <w:rsid w:val="002B6450"/>
    <w:rsid w:val="002B695E"/>
    <w:rsid w:val="002B79AC"/>
    <w:rsid w:val="002C0141"/>
    <w:rsid w:val="002C0267"/>
    <w:rsid w:val="002C0BAD"/>
    <w:rsid w:val="002C6238"/>
    <w:rsid w:val="002C66FC"/>
    <w:rsid w:val="002C72C2"/>
    <w:rsid w:val="002D1A8F"/>
    <w:rsid w:val="002D3A27"/>
    <w:rsid w:val="002D3A98"/>
    <w:rsid w:val="002D4143"/>
    <w:rsid w:val="002D47CE"/>
    <w:rsid w:val="002D4932"/>
    <w:rsid w:val="002D4974"/>
    <w:rsid w:val="002D4E3F"/>
    <w:rsid w:val="002E128B"/>
    <w:rsid w:val="002E28EA"/>
    <w:rsid w:val="002E2DB7"/>
    <w:rsid w:val="002E356C"/>
    <w:rsid w:val="002E6042"/>
    <w:rsid w:val="002E6961"/>
    <w:rsid w:val="002E6E76"/>
    <w:rsid w:val="002E717A"/>
    <w:rsid w:val="002E732B"/>
    <w:rsid w:val="002E7442"/>
    <w:rsid w:val="002F0512"/>
    <w:rsid w:val="002F06F4"/>
    <w:rsid w:val="002F0ABD"/>
    <w:rsid w:val="002F0B3D"/>
    <w:rsid w:val="002F1BF3"/>
    <w:rsid w:val="002F22B9"/>
    <w:rsid w:val="002F4C51"/>
    <w:rsid w:val="002F5815"/>
    <w:rsid w:val="002F70E6"/>
    <w:rsid w:val="00300065"/>
    <w:rsid w:val="0030049A"/>
    <w:rsid w:val="0030050A"/>
    <w:rsid w:val="00302004"/>
    <w:rsid w:val="003023A2"/>
    <w:rsid w:val="0030319D"/>
    <w:rsid w:val="00303A9B"/>
    <w:rsid w:val="00303B77"/>
    <w:rsid w:val="0030433B"/>
    <w:rsid w:val="00304371"/>
    <w:rsid w:val="00306407"/>
    <w:rsid w:val="00306601"/>
    <w:rsid w:val="00307474"/>
    <w:rsid w:val="0031035B"/>
    <w:rsid w:val="00312865"/>
    <w:rsid w:val="0031339C"/>
    <w:rsid w:val="00314403"/>
    <w:rsid w:val="00315997"/>
    <w:rsid w:val="00315CCE"/>
    <w:rsid w:val="00315FED"/>
    <w:rsid w:val="0032031E"/>
    <w:rsid w:val="003218BF"/>
    <w:rsid w:val="00321989"/>
    <w:rsid w:val="00324333"/>
    <w:rsid w:val="003255D3"/>
    <w:rsid w:val="00325DC2"/>
    <w:rsid w:val="003272BC"/>
    <w:rsid w:val="00327492"/>
    <w:rsid w:val="003277A5"/>
    <w:rsid w:val="00327F3F"/>
    <w:rsid w:val="00327F49"/>
    <w:rsid w:val="00330B8B"/>
    <w:rsid w:val="00331714"/>
    <w:rsid w:val="00331D93"/>
    <w:rsid w:val="00332B6D"/>
    <w:rsid w:val="00333996"/>
    <w:rsid w:val="00333A7F"/>
    <w:rsid w:val="00333EF2"/>
    <w:rsid w:val="003341FE"/>
    <w:rsid w:val="0033442A"/>
    <w:rsid w:val="00334853"/>
    <w:rsid w:val="00334FD3"/>
    <w:rsid w:val="0033556E"/>
    <w:rsid w:val="00340FE8"/>
    <w:rsid w:val="00342C6C"/>
    <w:rsid w:val="00344767"/>
    <w:rsid w:val="0034673F"/>
    <w:rsid w:val="0034686B"/>
    <w:rsid w:val="00346875"/>
    <w:rsid w:val="003500D6"/>
    <w:rsid w:val="00351E15"/>
    <w:rsid w:val="00352CEC"/>
    <w:rsid w:val="00353398"/>
    <w:rsid w:val="00353A1E"/>
    <w:rsid w:val="003566E9"/>
    <w:rsid w:val="0035719F"/>
    <w:rsid w:val="00357D5C"/>
    <w:rsid w:val="00361993"/>
    <w:rsid w:val="00366039"/>
    <w:rsid w:val="003702C0"/>
    <w:rsid w:val="00371858"/>
    <w:rsid w:val="00371DA4"/>
    <w:rsid w:val="00373583"/>
    <w:rsid w:val="003745E1"/>
    <w:rsid w:val="003746D7"/>
    <w:rsid w:val="00374B14"/>
    <w:rsid w:val="003762B5"/>
    <w:rsid w:val="00376474"/>
    <w:rsid w:val="00376BDE"/>
    <w:rsid w:val="003778C7"/>
    <w:rsid w:val="003779D9"/>
    <w:rsid w:val="0038109E"/>
    <w:rsid w:val="003815C2"/>
    <w:rsid w:val="003846DC"/>
    <w:rsid w:val="00384A7C"/>
    <w:rsid w:val="00384DAB"/>
    <w:rsid w:val="00385A80"/>
    <w:rsid w:val="003860AD"/>
    <w:rsid w:val="00386332"/>
    <w:rsid w:val="0038661C"/>
    <w:rsid w:val="003901DE"/>
    <w:rsid w:val="00391B10"/>
    <w:rsid w:val="00394D1A"/>
    <w:rsid w:val="0039720D"/>
    <w:rsid w:val="00397BBD"/>
    <w:rsid w:val="003A12EE"/>
    <w:rsid w:val="003A1387"/>
    <w:rsid w:val="003A1BAC"/>
    <w:rsid w:val="003A3AD3"/>
    <w:rsid w:val="003A4456"/>
    <w:rsid w:val="003A487D"/>
    <w:rsid w:val="003A4C95"/>
    <w:rsid w:val="003A57D4"/>
    <w:rsid w:val="003A592E"/>
    <w:rsid w:val="003A5F21"/>
    <w:rsid w:val="003A67E4"/>
    <w:rsid w:val="003B1224"/>
    <w:rsid w:val="003B18D1"/>
    <w:rsid w:val="003B1EB0"/>
    <w:rsid w:val="003B2846"/>
    <w:rsid w:val="003B322A"/>
    <w:rsid w:val="003B3922"/>
    <w:rsid w:val="003B4016"/>
    <w:rsid w:val="003B5E8B"/>
    <w:rsid w:val="003B6091"/>
    <w:rsid w:val="003B7A68"/>
    <w:rsid w:val="003C0EBC"/>
    <w:rsid w:val="003C1027"/>
    <w:rsid w:val="003C162C"/>
    <w:rsid w:val="003C1689"/>
    <w:rsid w:val="003C2586"/>
    <w:rsid w:val="003C6C87"/>
    <w:rsid w:val="003C7D2D"/>
    <w:rsid w:val="003C7EF5"/>
    <w:rsid w:val="003D0520"/>
    <w:rsid w:val="003D08FB"/>
    <w:rsid w:val="003D17F8"/>
    <w:rsid w:val="003D4B06"/>
    <w:rsid w:val="003D5353"/>
    <w:rsid w:val="003D549B"/>
    <w:rsid w:val="003D655C"/>
    <w:rsid w:val="003D7AF1"/>
    <w:rsid w:val="003E003F"/>
    <w:rsid w:val="003E08A9"/>
    <w:rsid w:val="003E0CC6"/>
    <w:rsid w:val="003E0D84"/>
    <w:rsid w:val="003E5C77"/>
    <w:rsid w:val="003F0DE1"/>
    <w:rsid w:val="003F18A2"/>
    <w:rsid w:val="003F1C0E"/>
    <w:rsid w:val="003F26C7"/>
    <w:rsid w:val="003F5659"/>
    <w:rsid w:val="003F5D0B"/>
    <w:rsid w:val="003F6580"/>
    <w:rsid w:val="003F68D8"/>
    <w:rsid w:val="003F6E56"/>
    <w:rsid w:val="0040033B"/>
    <w:rsid w:val="00400DF0"/>
    <w:rsid w:val="004019E5"/>
    <w:rsid w:val="00402E97"/>
    <w:rsid w:val="00403177"/>
    <w:rsid w:val="004036FA"/>
    <w:rsid w:val="00403B66"/>
    <w:rsid w:val="00403F5B"/>
    <w:rsid w:val="0040693D"/>
    <w:rsid w:val="00406E96"/>
    <w:rsid w:val="00407704"/>
    <w:rsid w:val="004102AC"/>
    <w:rsid w:val="00411A65"/>
    <w:rsid w:val="004120C1"/>
    <w:rsid w:val="00413896"/>
    <w:rsid w:val="004157EE"/>
    <w:rsid w:val="004173BE"/>
    <w:rsid w:val="00420207"/>
    <w:rsid w:val="00420433"/>
    <w:rsid w:val="00420FBB"/>
    <w:rsid w:val="0042107B"/>
    <w:rsid w:val="00421462"/>
    <w:rsid w:val="00421470"/>
    <w:rsid w:val="004214D7"/>
    <w:rsid w:val="0042463D"/>
    <w:rsid w:val="00425FAD"/>
    <w:rsid w:val="00426348"/>
    <w:rsid w:val="00426557"/>
    <w:rsid w:val="004267BA"/>
    <w:rsid w:val="00426B8D"/>
    <w:rsid w:val="004271F1"/>
    <w:rsid w:val="0042734F"/>
    <w:rsid w:val="004302FC"/>
    <w:rsid w:val="00430836"/>
    <w:rsid w:val="00430E8D"/>
    <w:rsid w:val="00430F24"/>
    <w:rsid w:val="004311EA"/>
    <w:rsid w:val="00431269"/>
    <w:rsid w:val="00431923"/>
    <w:rsid w:val="00431B75"/>
    <w:rsid w:val="00434EBD"/>
    <w:rsid w:val="0043679E"/>
    <w:rsid w:val="00440CB8"/>
    <w:rsid w:val="004418B5"/>
    <w:rsid w:val="00442033"/>
    <w:rsid w:val="00443C2E"/>
    <w:rsid w:val="00445E79"/>
    <w:rsid w:val="004476B3"/>
    <w:rsid w:val="00447A53"/>
    <w:rsid w:val="00447C4F"/>
    <w:rsid w:val="00451433"/>
    <w:rsid w:val="0045312B"/>
    <w:rsid w:val="0045399D"/>
    <w:rsid w:val="00454938"/>
    <w:rsid w:val="00454B26"/>
    <w:rsid w:val="00455150"/>
    <w:rsid w:val="004554C4"/>
    <w:rsid w:val="00456FDB"/>
    <w:rsid w:val="00460C00"/>
    <w:rsid w:val="00460CF0"/>
    <w:rsid w:val="00461013"/>
    <w:rsid w:val="004638E4"/>
    <w:rsid w:val="00466BCA"/>
    <w:rsid w:val="004676BA"/>
    <w:rsid w:val="004679CD"/>
    <w:rsid w:val="00470F18"/>
    <w:rsid w:val="004715E0"/>
    <w:rsid w:val="004718DB"/>
    <w:rsid w:val="00471B64"/>
    <w:rsid w:val="00471FBF"/>
    <w:rsid w:val="004743F2"/>
    <w:rsid w:val="004747DB"/>
    <w:rsid w:val="004752AF"/>
    <w:rsid w:val="00477E63"/>
    <w:rsid w:val="004804C0"/>
    <w:rsid w:val="00480523"/>
    <w:rsid w:val="004821DE"/>
    <w:rsid w:val="0048258A"/>
    <w:rsid w:val="00483128"/>
    <w:rsid w:val="00483A6A"/>
    <w:rsid w:val="0048474B"/>
    <w:rsid w:val="00486F8D"/>
    <w:rsid w:val="00494ECF"/>
    <w:rsid w:val="004952BA"/>
    <w:rsid w:val="0049597E"/>
    <w:rsid w:val="00496BA7"/>
    <w:rsid w:val="004975BE"/>
    <w:rsid w:val="00497807"/>
    <w:rsid w:val="004A0AD3"/>
    <w:rsid w:val="004A1583"/>
    <w:rsid w:val="004A16AD"/>
    <w:rsid w:val="004A2B3B"/>
    <w:rsid w:val="004A39B9"/>
    <w:rsid w:val="004A3A77"/>
    <w:rsid w:val="004A4B80"/>
    <w:rsid w:val="004A506A"/>
    <w:rsid w:val="004A5F8D"/>
    <w:rsid w:val="004B0FAA"/>
    <w:rsid w:val="004B188C"/>
    <w:rsid w:val="004B1938"/>
    <w:rsid w:val="004B1A49"/>
    <w:rsid w:val="004B1E5B"/>
    <w:rsid w:val="004B1F72"/>
    <w:rsid w:val="004B2ED2"/>
    <w:rsid w:val="004B3B7E"/>
    <w:rsid w:val="004B494A"/>
    <w:rsid w:val="004B6214"/>
    <w:rsid w:val="004B63E9"/>
    <w:rsid w:val="004B7951"/>
    <w:rsid w:val="004C00BB"/>
    <w:rsid w:val="004C196B"/>
    <w:rsid w:val="004C3F0E"/>
    <w:rsid w:val="004C4B84"/>
    <w:rsid w:val="004C56EA"/>
    <w:rsid w:val="004C6CB2"/>
    <w:rsid w:val="004C7F5D"/>
    <w:rsid w:val="004D0027"/>
    <w:rsid w:val="004D00E9"/>
    <w:rsid w:val="004D3030"/>
    <w:rsid w:val="004D463A"/>
    <w:rsid w:val="004D4DFE"/>
    <w:rsid w:val="004D5080"/>
    <w:rsid w:val="004D5346"/>
    <w:rsid w:val="004D53A5"/>
    <w:rsid w:val="004D6EBE"/>
    <w:rsid w:val="004E0785"/>
    <w:rsid w:val="004E17E5"/>
    <w:rsid w:val="004E18EA"/>
    <w:rsid w:val="004E248E"/>
    <w:rsid w:val="004E3C2F"/>
    <w:rsid w:val="004E4B22"/>
    <w:rsid w:val="004E515F"/>
    <w:rsid w:val="004E6131"/>
    <w:rsid w:val="004E7B15"/>
    <w:rsid w:val="004F0680"/>
    <w:rsid w:val="004F07E0"/>
    <w:rsid w:val="004F0B19"/>
    <w:rsid w:val="004F19E9"/>
    <w:rsid w:val="004F1B05"/>
    <w:rsid w:val="004F3A6E"/>
    <w:rsid w:val="004F512A"/>
    <w:rsid w:val="004F53E1"/>
    <w:rsid w:val="004F65CC"/>
    <w:rsid w:val="004F661E"/>
    <w:rsid w:val="004F671F"/>
    <w:rsid w:val="005002E6"/>
    <w:rsid w:val="00500400"/>
    <w:rsid w:val="00501185"/>
    <w:rsid w:val="00501545"/>
    <w:rsid w:val="00501BAE"/>
    <w:rsid w:val="005034F7"/>
    <w:rsid w:val="005039FF"/>
    <w:rsid w:val="005074A1"/>
    <w:rsid w:val="005117A3"/>
    <w:rsid w:val="00511968"/>
    <w:rsid w:val="00512E93"/>
    <w:rsid w:val="005138E0"/>
    <w:rsid w:val="00513D41"/>
    <w:rsid w:val="00517DDE"/>
    <w:rsid w:val="00521CA5"/>
    <w:rsid w:val="00521E69"/>
    <w:rsid w:val="00521FBB"/>
    <w:rsid w:val="00522594"/>
    <w:rsid w:val="0052260B"/>
    <w:rsid w:val="00523CBF"/>
    <w:rsid w:val="00524505"/>
    <w:rsid w:val="005249FC"/>
    <w:rsid w:val="00525973"/>
    <w:rsid w:val="00525E5E"/>
    <w:rsid w:val="0052620C"/>
    <w:rsid w:val="005266EC"/>
    <w:rsid w:val="00526A4B"/>
    <w:rsid w:val="0052726A"/>
    <w:rsid w:val="0052730F"/>
    <w:rsid w:val="005301CC"/>
    <w:rsid w:val="00530974"/>
    <w:rsid w:val="005311EE"/>
    <w:rsid w:val="0053258D"/>
    <w:rsid w:val="00532E4A"/>
    <w:rsid w:val="00533ED9"/>
    <w:rsid w:val="00534D08"/>
    <w:rsid w:val="00534E91"/>
    <w:rsid w:val="00535450"/>
    <w:rsid w:val="00537A2B"/>
    <w:rsid w:val="00541501"/>
    <w:rsid w:val="00541C41"/>
    <w:rsid w:val="00541DD1"/>
    <w:rsid w:val="0054296A"/>
    <w:rsid w:val="00543D8F"/>
    <w:rsid w:val="00543FDC"/>
    <w:rsid w:val="0054447D"/>
    <w:rsid w:val="00544665"/>
    <w:rsid w:val="00544BA2"/>
    <w:rsid w:val="00545BBE"/>
    <w:rsid w:val="0054644B"/>
    <w:rsid w:val="00547B07"/>
    <w:rsid w:val="00551284"/>
    <w:rsid w:val="00553A03"/>
    <w:rsid w:val="00553CEA"/>
    <w:rsid w:val="0055459D"/>
    <w:rsid w:val="00555240"/>
    <w:rsid w:val="005564C2"/>
    <w:rsid w:val="0055667B"/>
    <w:rsid w:val="0055685D"/>
    <w:rsid w:val="005601B1"/>
    <w:rsid w:val="00560F43"/>
    <w:rsid w:val="00563B74"/>
    <w:rsid w:val="00565707"/>
    <w:rsid w:val="0056603E"/>
    <w:rsid w:val="00570C6F"/>
    <w:rsid w:val="0057330D"/>
    <w:rsid w:val="00573DBA"/>
    <w:rsid w:val="00573E2C"/>
    <w:rsid w:val="00574807"/>
    <w:rsid w:val="0057545E"/>
    <w:rsid w:val="005761BA"/>
    <w:rsid w:val="00576C56"/>
    <w:rsid w:val="00577862"/>
    <w:rsid w:val="00577B35"/>
    <w:rsid w:val="00581B12"/>
    <w:rsid w:val="00582D6E"/>
    <w:rsid w:val="0058732C"/>
    <w:rsid w:val="005874F4"/>
    <w:rsid w:val="00591BD7"/>
    <w:rsid w:val="00592F96"/>
    <w:rsid w:val="00593053"/>
    <w:rsid w:val="005930D8"/>
    <w:rsid w:val="005951C0"/>
    <w:rsid w:val="005952B3"/>
    <w:rsid w:val="005968A4"/>
    <w:rsid w:val="005A0EF3"/>
    <w:rsid w:val="005A0F87"/>
    <w:rsid w:val="005A1E66"/>
    <w:rsid w:val="005A2C58"/>
    <w:rsid w:val="005A5727"/>
    <w:rsid w:val="005A7EDA"/>
    <w:rsid w:val="005B2741"/>
    <w:rsid w:val="005B4784"/>
    <w:rsid w:val="005B4815"/>
    <w:rsid w:val="005B7458"/>
    <w:rsid w:val="005C2F1E"/>
    <w:rsid w:val="005C35D2"/>
    <w:rsid w:val="005C3D26"/>
    <w:rsid w:val="005C634A"/>
    <w:rsid w:val="005C662C"/>
    <w:rsid w:val="005C7401"/>
    <w:rsid w:val="005C795B"/>
    <w:rsid w:val="005D11E1"/>
    <w:rsid w:val="005D17E3"/>
    <w:rsid w:val="005D4F2D"/>
    <w:rsid w:val="005D53F2"/>
    <w:rsid w:val="005D558B"/>
    <w:rsid w:val="005D5FD5"/>
    <w:rsid w:val="005D6C41"/>
    <w:rsid w:val="005D6ECF"/>
    <w:rsid w:val="005E2789"/>
    <w:rsid w:val="005E4CC5"/>
    <w:rsid w:val="005E60C4"/>
    <w:rsid w:val="005E63A0"/>
    <w:rsid w:val="005E6FD1"/>
    <w:rsid w:val="005E7290"/>
    <w:rsid w:val="005E74D8"/>
    <w:rsid w:val="005F2880"/>
    <w:rsid w:val="005F2D6F"/>
    <w:rsid w:val="005F3AA6"/>
    <w:rsid w:val="005F3BDF"/>
    <w:rsid w:val="005F3E96"/>
    <w:rsid w:val="005F436D"/>
    <w:rsid w:val="005F4AFE"/>
    <w:rsid w:val="005F672F"/>
    <w:rsid w:val="005F6D55"/>
    <w:rsid w:val="005F7825"/>
    <w:rsid w:val="0060396D"/>
    <w:rsid w:val="006073BF"/>
    <w:rsid w:val="0060763B"/>
    <w:rsid w:val="00610216"/>
    <w:rsid w:val="00610B75"/>
    <w:rsid w:val="00611F64"/>
    <w:rsid w:val="006133AC"/>
    <w:rsid w:val="006141BC"/>
    <w:rsid w:val="006143B5"/>
    <w:rsid w:val="006143B6"/>
    <w:rsid w:val="00614744"/>
    <w:rsid w:val="00614C3C"/>
    <w:rsid w:val="00620AC8"/>
    <w:rsid w:val="00620EF7"/>
    <w:rsid w:val="00620F9F"/>
    <w:rsid w:val="00622AFD"/>
    <w:rsid w:val="00622F0F"/>
    <w:rsid w:val="00623196"/>
    <w:rsid w:val="00624919"/>
    <w:rsid w:val="00625866"/>
    <w:rsid w:val="00625BA2"/>
    <w:rsid w:val="006310AC"/>
    <w:rsid w:val="00631FD3"/>
    <w:rsid w:val="006333A2"/>
    <w:rsid w:val="0063413A"/>
    <w:rsid w:val="00634BF7"/>
    <w:rsid w:val="006357D0"/>
    <w:rsid w:val="0063633D"/>
    <w:rsid w:val="00636BA9"/>
    <w:rsid w:val="00636C82"/>
    <w:rsid w:val="0063714C"/>
    <w:rsid w:val="006412A1"/>
    <w:rsid w:val="00642614"/>
    <w:rsid w:val="006466D3"/>
    <w:rsid w:val="00647BC3"/>
    <w:rsid w:val="0065167A"/>
    <w:rsid w:val="006516C7"/>
    <w:rsid w:val="00651CDE"/>
    <w:rsid w:val="00652782"/>
    <w:rsid w:val="00652F35"/>
    <w:rsid w:val="00653561"/>
    <w:rsid w:val="00654163"/>
    <w:rsid w:val="00654300"/>
    <w:rsid w:val="00656505"/>
    <w:rsid w:val="00656FFD"/>
    <w:rsid w:val="00657373"/>
    <w:rsid w:val="00657EB3"/>
    <w:rsid w:val="0066005C"/>
    <w:rsid w:val="006609C2"/>
    <w:rsid w:val="00662A43"/>
    <w:rsid w:val="0066341C"/>
    <w:rsid w:val="006642FF"/>
    <w:rsid w:val="00665DB3"/>
    <w:rsid w:val="00665EC1"/>
    <w:rsid w:val="0066629D"/>
    <w:rsid w:val="006664E8"/>
    <w:rsid w:val="0066732F"/>
    <w:rsid w:val="006701C6"/>
    <w:rsid w:val="006714E6"/>
    <w:rsid w:val="00671554"/>
    <w:rsid w:val="006725EA"/>
    <w:rsid w:val="00672704"/>
    <w:rsid w:val="00672BE3"/>
    <w:rsid w:val="00674636"/>
    <w:rsid w:val="00676BF8"/>
    <w:rsid w:val="00677D3C"/>
    <w:rsid w:val="00680DDC"/>
    <w:rsid w:val="006819E1"/>
    <w:rsid w:val="006840CE"/>
    <w:rsid w:val="0068554D"/>
    <w:rsid w:val="00685C46"/>
    <w:rsid w:val="0068748C"/>
    <w:rsid w:val="00691374"/>
    <w:rsid w:val="00691F27"/>
    <w:rsid w:val="00692CC6"/>
    <w:rsid w:val="00692D69"/>
    <w:rsid w:val="00695964"/>
    <w:rsid w:val="00696463"/>
    <w:rsid w:val="006A03A1"/>
    <w:rsid w:val="006A04C3"/>
    <w:rsid w:val="006A3BE3"/>
    <w:rsid w:val="006A46A8"/>
    <w:rsid w:val="006A48E2"/>
    <w:rsid w:val="006A56D0"/>
    <w:rsid w:val="006A57AD"/>
    <w:rsid w:val="006A71F1"/>
    <w:rsid w:val="006A7CAE"/>
    <w:rsid w:val="006B08A3"/>
    <w:rsid w:val="006B3FF3"/>
    <w:rsid w:val="006B64FF"/>
    <w:rsid w:val="006B6AEF"/>
    <w:rsid w:val="006B7955"/>
    <w:rsid w:val="006C08E1"/>
    <w:rsid w:val="006C31C8"/>
    <w:rsid w:val="006C4165"/>
    <w:rsid w:val="006C4E8B"/>
    <w:rsid w:val="006C59A2"/>
    <w:rsid w:val="006C6628"/>
    <w:rsid w:val="006C7C0B"/>
    <w:rsid w:val="006D0B13"/>
    <w:rsid w:val="006D28E8"/>
    <w:rsid w:val="006D3EFD"/>
    <w:rsid w:val="006D4396"/>
    <w:rsid w:val="006D4905"/>
    <w:rsid w:val="006D55BF"/>
    <w:rsid w:val="006D74CB"/>
    <w:rsid w:val="006E012F"/>
    <w:rsid w:val="006E0E93"/>
    <w:rsid w:val="006E1B89"/>
    <w:rsid w:val="006E3598"/>
    <w:rsid w:val="006E43F0"/>
    <w:rsid w:val="006E52E8"/>
    <w:rsid w:val="006E5FFE"/>
    <w:rsid w:val="006F0231"/>
    <w:rsid w:val="006F0778"/>
    <w:rsid w:val="006F0DCB"/>
    <w:rsid w:val="006F0E3F"/>
    <w:rsid w:val="006F0FE4"/>
    <w:rsid w:val="006F1197"/>
    <w:rsid w:val="006F173D"/>
    <w:rsid w:val="006F34B4"/>
    <w:rsid w:val="006F35C3"/>
    <w:rsid w:val="006F4A15"/>
    <w:rsid w:val="006F55CB"/>
    <w:rsid w:val="006F6783"/>
    <w:rsid w:val="00701B4B"/>
    <w:rsid w:val="007050BD"/>
    <w:rsid w:val="0070623D"/>
    <w:rsid w:val="00707B3B"/>
    <w:rsid w:val="00707FC0"/>
    <w:rsid w:val="0071048E"/>
    <w:rsid w:val="00711270"/>
    <w:rsid w:val="00713028"/>
    <w:rsid w:val="00713B8C"/>
    <w:rsid w:val="0071447B"/>
    <w:rsid w:val="00714760"/>
    <w:rsid w:val="00714DA1"/>
    <w:rsid w:val="00720A54"/>
    <w:rsid w:val="00721E61"/>
    <w:rsid w:val="00723803"/>
    <w:rsid w:val="0072457C"/>
    <w:rsid w:val="00725234"/>
    <w:rsid w:val="00725552"/>
    <w:rsid w:val="0072564E"/>
    <w:rsid w:val="00726546"/>
    <w:rsid w:val="00727363"/>
    <w:rsid w:val="00727A0C"/>
    <w:rsid w:val="00730590"/>
    <w:rsid w:val="007315D5"/>
    <w:rsid w:val="0073195D"/>
    <w:rsid w:val="00732838"/>
    <w:rsid w:val="0073424B"/>
    <w:rsid w:val="00734712"/>
    <w:rsid w:val="00734CE3"/>
    <w:rsid w:val="0073651F"/>
    <w:rsid w:val="0073750E"/>
    <w:rsid w:val="00742CC0"/>
    <w:rsid w:val="00742FDB"/>
    <w:rsid w:val="00744506"/>
    <w:rsid w:val="00744573"/>
    <w:rsid w:val="00745052"/>
    <w:rsid w:val="007451EE"/>
    <w:rsid w:val="0074696C"/>
    <w:rsid w:val="00746AC4"/>
    <w:rsid w:val="00747254"/>
    <w:rsid w:val="00747730"/>
    <w:rsid w:val="00747DBA"/>
    <w:rsid w:val="007523E1"/>
    <w:rsid w:val="0075242A"/>
    <w:rsid w:val="007530E1"/>
    <w:rsid w:val="00753595"/>
    <w:rsid w:val="00755480"/>
    <w:rsid w:val="007561D1"/>
    <w:rsid w:val="0075743C"/>
    <w:rsid w:val="00757890"/>
    <w:rsid w:val="00760983"/>
    <w:rsid w:val="00760E03"/>
    <w:rsid w:val="00761760"/>
    <w:rsid w:val="00762CF0"/>
    <w:rsid w:val="00763D1B"/>
    <w:rsid w:val="007649B6"/>
    <w:rsid w:val="0076517F"/>
    <w:rsid w:val="007670EC"/>
    <w:rsid w:val="00772E6C"/>
    <w:rsid w:val="007739DF"/>
    <w:rsid w:val="00773E5F"/>
    <w:rsid w:val="00775DD6"/>
    <w:rsid w:val="00777F79"/>
    <w:rsid w:val="0078171E"/>
    <w:rsid w:val="007848DF"/>
    <w:rsid w:val="00784A29"/>
    <w:rsid w:val="00784E86"/>
    <w:rsid w:val="0078564E"/>
    <w:rsid w:val="007860F3"/>
    <w:rsid w:val="007904F5"/>
    <w:rsid w:val="007908C9"/>
    <w:rsid w:val="0079131B"/>
    <w:rsid w:val="00791521"/>
    <w:rsid w:val="00792180"/>
    <w:rsid w:val="007921C5"/>
    <w:rsid w:val="007926B0"/>
    <w:rsid w:val="00792A21"/>
    <w:rsid w:val="00793AAD"/>
    <w:rsid w:val="00793FD2"/>
    <w:rsid w:val="00796EBE"/>
    <w:rsid w:val="007A01DE"/>
    <w:rsid w:val="007A2AA2"/>
    <w:rsid w:val="007A3334"/>
    <w:rsid w:val="007A3740"/>
    <w:rsid w:val="007A52B7"/>
    <w:rsid w:val="007A77C1"/>
    <w:rsid w:val="007B322E"/>
    <w:rsid w:val="007B5A20"/>
    <w:rsid w:val="007C0D8B"/>
    <w:rsid w:val="007C0EE7"/>
    <w:rsid w:val="007C1064"/>
    <w:rsid w:val="007C199F"/>
    <w:rsid w:val="007C226B"/>
    <w:rsid w:val="007C5034"/>
    <w:rsid w:val="007C52A3"/>
    <w:rsid w:val="007C52C7"/>
    <w:rsid w:val="007C6261"/>
    <w:rsid w:val="007D0D41"/>
    <w:rsid w:val="007D2C70"/>
    <w:rsid w:val="007D3AFE"/>
    <w:rsid w:val="007D3CB5"/>
    <w:rsid w:val="007D665E"/>
    <w:rsid w:val="007D75A1"/>
    <w:rsid w:val="007E0062"/>
    <w:rsid w:val="007E04AD"/>
    <w:rsid w:val="007E3094"/>
    <w:rsid w:val="007E3727"/>
    <w:rsid w:val="007E43AB"/>
    <w:rsid w:val="007E6081"/>
    <w:rsid w:val="007E60C5"/>
    <w:rsid w:val="007E62CD"/>
    <w:rsid w:val="007E63FC"/>
    <w:rsid w:val="007E6854"/>
    <w:rsid w:val="007E692A"/>
    <w:rsid w:val="007E7FEA"/>
    <w:rsid w:val="007F060A"/>
    <w:rsid w:val="007F0DA0"/>
    <w:rsid w:val="007F28E7"/>
    <w:rsid w:val="007F2D69"/>
    <w:rsid w:val="007F3438"/>
    <w:rsid w:val="007F359A"/>
    <w:rsid w:val="007F41D2"/>
    <w:rsid w:val="007F728F"/>
    <w:rsid w:val="008009F1"/>
    <w:rsid w:val="00801117"/>
    <w:rsid w:val="008029DD"/>
    <w:rsid w:val="00802A31"/>
    <w:rsid w:val="0080437F"/>
    <w:rsid w:val="0080532D"/>
    <w:rsid w:val="00806FF0"/>
    <w:rsid w:val="00810A29"/>
    <w:rsid w:val="00810AEB"/>
    <w:rsid w:val="00810C1D"/>
    <w:rsid w:val="0081109F"/>
    <w:rsid w:val="00811981"/>
    <w:rsid w:val="00811A51"/>
    <w:rsid w:val="00812EFA"/>
    <w:rsid w:val="00813F89"/>
    <w:rsid w:val="008152E7"/>
    <w:rsid w:val="008154B4"/>
    <w:rsid w:val="008159EE"/>
    <w:rsid w:val="00816BD3"/>
    <w:rsid w:val="00816EC4"/>
    <w:rsid w:val="00817109"/>
    <w:rsid w:val="008179F8"/>
    <w:rsid w:val="00817F88"/>
    <w:rsid w:val="0082003D"/>
    <w:rsid w:val="00820A51"/>
    <w:rsid w:val="00821185"/>
    <w:rsid w:val="00822B36"/>
    <w:rsid w:val="00823350"/>
    <w:rsid w:val="008241B6"/>
    <w:rsid w:val="008246FA"/>
    <w:rsid w:val="0082676F"/>
    <w:rsid w:val="00826C4C"/>
    <w:rsid w:val="0082740D"/>
    <w:rsid w:val="0083004A"/>
    <w:rsid w:val="00830098"/>
    <w:rsid w:val="0083077B"/>
    <w:rsid w:val="008307A7"/>
    <w:rsid w:val="008307A9"/>
    <w:rsid w:val="00831616"/>
    <w:rsid w:val="008324B9"/>
    <w:rsid w:val="00832D8B"/>
    <w:rsid w:val="00837CAB"/>
    <w:rsid w:val="00840030"/>
    <w:rsid w:val="008427AB"/>
    <w:rsid w:val="00844E08"/>
    <w:rsid w:val="00847F20"/>
    <w:rsid w:val="00851553"/>
    <w:rsid w:val="008535D9"/>
    <w:rsid w:val="0085414E"/>
    <w:rsid w:val="0085478C"/>
    <w:rsid w:val="00855226"/>
    <w:rsid w:val="00855AA0"/>
    <w:rsid w:val="008561BB"/>
    <w:rsid w:val="008577D4"/>
    <w:rsid w:val="00860162"/>
    <w:rsid w:val="00861C36"/>
    <w:rsid w:val="0086295B"/>
    <w:rsid w:val="00862FCE"/>
    <w:rsid w:val="00863283"/>
    <w:rsid w:val="00863EA8"/>
    <w:rsid w:val="00864589"/>
    <w:rsid w:val="00866087"/>
    <w:rsid w:val="0086608A"/>
    <w:rsid w:val="008662FD"/>
    <w:rsid w:val="00870DF6"/>
    <w:rsid w:val="0087123C"/>
    <w:rsid w:val="00871B5D"/>
    <w:rsid w:val="008730FD"/>
    <w:rsid w:val="008749A4"/>
    <w:rsid w:val="00876DD8"/>
    <w:rsid w:val="008774D5"/>
    <w:rsid w:val="00877572"/>
    <w:rsid w:val="00877ADC"/>
    <w:rsid w:val="00880B62"/>
    <w:rsid w:val="00881092"/>
    <w:rsid w:val="00882BCA"/>
    <w:rsid w:val="00882D34"/>
    <w:rsid w:val="008834C0"/>
    <w:rsid w:val="0088466A"/>
    <w:rsid w:val="00887AAA"/>
    <w:rsid w:val="00890825"/>
    <w:rsid w:val="00890FEA"/>
    <w:rsid w:val="008914BD"/>
    <w:rsid w:val="00891D6E"/>
    <w:rsid w:val="008934DF"/>
    <w:rsid w:val="00894460"/>
    <w:rsid w:val="00894617"/>
    <w:rsid w:val="00895CF4"/>
    <w:rsid w:val="00896486"/>
    <w:rsid w:val="008A3573"/>
    <w:rsid w:val="008A490B"/>
    <w:rsid w:val="008A5B07"/>
    <w:rsid w:val="008A620C"/>
    <w:rsid w:val="008A77D2"/>
    <w:rsid w:val="008B0D23"/>
    <w:rsid w:val="008B1FF7"/>
    <w:rsid w:val="008B359B"/>
    <w:rsid w:val="008B3634"/>
    <w:rsid w:val="008B61F0"/>
    <w:rsid w:val="008B6435"/>
    <w:rsid w:val="008B6CD2"/>
    <w:rsid w:val="008C1806"/>
    <w:rsid w:val="008C3D4B"/>
    <w:rsid w:val="008C52D8"/>
    <w:rsid w:val="008C5ABE"/>
    <w:rsid w:val="008C60BA"/>
    <w:rsid w:val="008D04F4"/>
    <w:rsid w:val="008D05EF"/>
    <w:rsid w:val="008D0AB3"/>
    <w:rsid w:val="008D27A1"/>
    <w:rsid w:val="008D2E12"/>
    <w:rsid w:val="008D328E"/>
    <w:rsid w:val="008D3589"/>
    <w:rsid w:val="008D4810"/>
    <w:rsid w:val="008D617F"/>
    <w:rsid w:val="008D7D18"/>
    <w:rsid w:val="008D7ED7"/>
    <w:rsid w:val="008E0FAF"/>
    <w:rsid w:val="008E16D2"/>
    <w:rsid w:val="008E19AC"/>
    <w:rsid w:val="008E24CC"/>
    <w:rsid w:val="008E32CF"/>
    <w:rsid w:val="008E512C"/>
    <w:rsid w:val="008E5D40"/>
    <w:rsid w:val="008E713B"/>
    <w:rsid w:val="008E725E"/>
    <w:rsid w:val="008E72E1"/>
    <w:rsid w:val="008E73D8"/>
    <w:rsid w:val="008E7569"/>
    <w:rsid w:val="008E7E17"/>
    <w:rsid w:val="008F077D"/>
    <w:rsid w:val="008F0C71"/>
    <w:rsid w:val="008F1BCE"/>
    <w:rsid w:val="008F27E6"/>
    <w:rsid w:val="008F2EFD"/>
    <w:rsid w:val="008F4878"/>
    <w:rsid w:val="008F4C48"/>
    <w:rsid w:val="008F6244"/>
    <w:rsid w:val="008F6EB5"/>
    <w:rsid w:val="00900241"/>
    <w:rsid w:val="00904086"/>
    <w:rsid w:val="009064AF"/>
    <w:rsid w:val="009100DC"/>
    <w:rsid w:val="0091065F"/>
    <w:rsid w:val="009106A1"/>
    <w:rsid w:val="0091130D"/>
    <w:rsid w:val="00911C69"/>
    <w:rsid w:val="00912FC9"/>
    <w:rsid w:val="00913FF1"/>
    <w:rsid w:val="0091416B"/>
    <w:rsid w:val="00914628"/>
    <w:rsid w:val="009148BB"/>
    <w:rsid w:val="0091646D"/>
    <w:rsid w:val="009166A0"/>
    <w:rsid w:val="00916FAC"/>
    <w:rsid w:val="00917DE4"/>
    <w:rsid w:val="00917E5D"/>
    <w:rsid w:val="009210E9"/>
    <w:rsid w:val="009214D1"/>
    <w:rsid w:val="00921AF4"/>
    <w:rsid w:val="009227AB"/>
    <w:rsid w:val="00922B91"/>
    <w:rsid w:val="009231E7"/>
    <w:rsid w:val="009258FD"/>
    <w:rsid w:val="00927182"/>
    <w:rsid w:val="00927918"/>
    <w:rsid w:val="0092796E"/>
    <w:rsid w:val="00927CEF"/>
    <w:rsid w:val="00930A3F"/>
    <w:rsid w:val="0093100D"/>
    <w:rsid w:val="0093273F"/>
    <w:rsid w:val="00932DB9"/>
    <w:rsid w:val="009331AF"/>
    <w:rsid w:val="00933B1D"/>
    <w:rsid w:val="00933EC3"/>
    <w:rsid w:val="00933F57"/>
    <w:rsid w:val="00935437"/>
    <w:rsid w:val="00940711"/>
    <w:rsid w:val="00942671"/>
    <w:rsid w:val="009426D5"/>
    <w:rsid w:val="00943145"/>
    <w:rsid w:val="009447F5"/>
    <w:rsid w:val="00944CD1"/>
    <w:rsid w:val="00945C54"/>
    <w:rsid w:val="00946157"/>
    <w:rsid w:val="00946357"/>
    <w:rsid w:val="00946552"/>
    <w:rsid w:val="00946C83"/>
    <w:rsid w:val="00946D06"/>
    <w:rsid w:val="009473F0"/>
    <w:rsid w:val="009475A6"/>
    <w:rsid w:val="009476D5"/>
    <w:rsid w:val="009506B4"/>
    <w:rsid w:val="0095081A"/>
    <w:rsid w:val="009521DD"/>
    <w:rsid w:val="00953175"/>
    <w:rsid w:val="00953374"/>
    <w:rsid w:val="00953589"/>
    <w:rsid w:val="00954C69"/>
    <w:rsid w:val="00955B0B"/>
    <w:rsid w:val="009600BE"/>
    <w:rsid w:val="00960B23"/>
    <w:rsid w:val="00960C59"/>
    <w:rsid w:val="00961C19"/>
    <w:rsid w:val="00961FF0"/>
    <w:rsid w:val="0096296F"/>
    <w:rsid w:val="009631E0"/>
    <w:rsid w:val="009639B9"/>
    <w:rsid w:val="00964053"/>
    <w:rsid w:val="00964C0A"/>
    <w:rsid w:val="00966145"/>
    <w:rsid w:val="0097017F"/>
    <w:rsid w:val="00971357"/>
    <w:rsid w:val="0097288A"/>
    <w:rsid w:val="00972F7A"/>
    <w:rsid w:val="00973DFE"/>
    <w:rsid w:val="009742E2"/>
    <w:rsid w:val="0097503F"/>
    <w:rsid w:val="00980902"/>
    <w:rsid w:val="00981DD3"/>
    <w:rsid w:val="009826FD"/>
    <w:rsid w:val="0098302D"/>
    <w:rsid w:val="00983113"/>
    <w:rsid w:val="009836A6"/>
    <w:rsid w:val="00985339"/>
    <w:rsid w:val="0098560E"/>
    <w:rsid w:val="009868E2"/>
    <w:rsid w:val="00987E78"/>
    <w:rsid w:val="00990258"/>
    <w:rsid w:val="00991F9F"/>
    <w:rsid w:val="00992822"/>
    <w:rsid w:val="009943E3"/>
    <w:rsid w:val="009A0BD4"/>
    <w:rsid w:val="009A12E0"/>
    <w:rsid w:val="009A2517"/>
    <w:rsid w:val="009A2AE5"/>
    <w:rsid w:val="009A3471"/>
    <w:rsid w:val="009A365E"/>
    <w:rsid w:val="009A4A16"/>
    <w:rsid w:val="009A4E3A"/>
    <w:rsid w:val="009A75D6"/>
    <w:rsid w:val="009A7C77"/>
    <w:rsid w:val="009B3273"/>
    <w:rsid w:val="009B36D6"/>
    <w:rsid w:val="009B60FE"/>
    <w:rsid w:val="009B7861"/>
    <w:rsid w:val="009B7C1F"/>
    <w:rsid w:val="009C2650"/>
    <w:rsid w:val="009C3C28"/>
    <w:rsid w:val="009C4868"/>
    <w:rsid w:val="009C4885"/>
    <w:rsid w:val="009C5D8C"/>
    <w:rsid w:val="009C605B"/>
    <w:rsid w:val="009C72B3"/>
    <w:rsid w:val="009C7550"/>
    <w:rsid w:val="009C7829"/>
    <w:rsid w:val="009D05AF"/>
    <w:rsid w:val="009D1232"/>
    <w:rsid w:val="009D1B32"/>
    <w:rsid w:val="009D3388"/>
    <w:rsid w:val="009D39D0"/>
    <w:rsid w:val="009D4E01"/>
    <w:rsid w:val="009D6F04"/>
    <w:rsid w:val="009D717E"/>
    <w:rsid w:val="009E0F0A"/>
    <w:rsid w:val="009E1400"/>
    <w:rsid w:val="009E264A"/>
    <w:rsid w:val="009E2C5D"/>
    <w:rsid w:val="009E59CE"/>
    <w:rsid w:val="009E7588"/>
    <w:rsid w:val="009E7F47"/>
    <w:rsid w:val="009F081F"/>
    <w:rsid w:val="009F2AF4"/>
    <w:rsid w:val="009F4494"/>
    <w:rsid w:val="009F466A"/>
    <w:rsid w:val="009F4B39"/>
    <w:rsid w:val="009F52ED"/>
    <w:rsid w:val="009F5EA5"/>
    <w:rsid w:val="00A00E3B"/>
    <w:rsid w:val="00A01AD7"/>
    <w:rsid w:val="00A02397"/>
    <w:rsid w:val="00A02EA1"/>
    <w:rsid w:val="00A04127"/>
    <w:rsid w:val="00A04BE3"/>
    <w:rsid w:val="00A061F5"/>
    <w:rsid w:val="00A06FEC"/>
    <w:rsid w:val="00A07D84"/>
    <w:rsid w:val="00A10E60"/>
    <w:rsid w:val="00A111B6"/>
    <w:rsid w:val="00A12C91"/>
    <w:rsid w:val="00A14814"/>
    <w:rsid w:val="00A14C4E"/>
    <w:rsid w:val="00A15341"/>
    <w:rsid w:val="00A16A17"/>
    <w:rsid w:val="00A21455"/>
    <w:rsid w:val="00A21745"/>
    <w:rsid w:val="00A22230"/>
    <w:rsid w:val="00A2604B"/>
    <w:rsid w:val="00A263EA"/>
    <w:rsid w:val="00A275AF"/>
    <w:rsid w:val="00A30EB0"/>
    <w:rsid w:val="00A31D75"/>
    <w:rsid w:val="00A32504"/>
    <w:rsid w:val="00A32594"/>
    <w:rsid w:val="00A325C6"/>
    <w:rsid w:val="00A333E6"/>
    <w:rsid w:val="00A33A14"/>
    <w:rsid w:val="00A33C8D"/>
    <w:rsid w:val="00A3430A"/>
    <w:rsid w:val="00A3446E"/>
    <w:rsid w:val="00A34543"/>
    <w:rsid w:val="00A34590"/>
    <w:rsid w:val="00A34A0D"/>
    <w:rsid w:val="00A34DC4"/>
    <w:rsid w:val="00A359CE"/>
    <w:rsid w:val="00A35D25"/>
    <w:rsid w:val="00A36AC0"/>
    <w:rsid w:val="00A36E06"/>
    <w:rsid w:val="00A37714"/>
    <w:rsid w:val="00A37D5D"/>
    <w:rsid w:val="00A402B0"/>
    <w:rsid w:val="00A40811"/>
    <w:rsid w:val="00A41674"/>
    <w:rsid w:val="00A41E51"/>
    <w:rsid w:val="00A422A8"/>
    <w:rsid w:val="00A42AD2"/>
    <w:rsid w:val="00A431EE"/>
    <w:rsid w:val="00A4321D"/>
    <w:rsid w:val="00A5164E"/>
    <w:rsid w:val="00A51AB5"/>
    <w:rsid w:val="00A5207C"/>
    <w:rsid w:val="00A5217A"/>
    <w:rsid w:val="00A54EBE"/>
    <w:rsid w:val="00A57276"/>
    <w:rsid w:val="00A574C2"/>
    <w:rsid w:val="00A604F8"/>
    <w:rsid w:val="00A615CC"/>
    <w:rsid w:val="00A6172D"/>
    <w:rsid w:val="00A61C11"/>
    <w:rsid w:val="00A624CB"/>
    <w:rsid w:val="00A626A0"/>
    <w:rsid w:val="00A633E0"/>
    <w:rsid w:val="00A639AF"/>
    <w:rsid w:val="00A66818"/>
    <w:rsid w:val="00A72404"/>
    <w:rsid w:val="00A7327F"/>
    <w:rsid w:val="00A734BD"/>
    <w:rsid w:val="00A73577"/>
    <w:rsid w:val="00A748CA"/>
    <w:rsid w:val="00A75D0C"/>
    <w:rsid w:val="00A771C2"/>
    <w:rsid w:val="00A80676"/>
    <w:rsid w:val="00A81360"/>
    <w:rsid w:val="00A81DC6"/>
    <w:rsid w:val="00A831A0"/>
    <w:rsid w:val="00A834D6"/>
    <w:rsid w:val="00A83B27"/>
    <w:rsid w:val="00A85BD6"/>
    <w:rsid w:val="00A86B45"/>
    <w:rsid w:val="00A9093F"/>
    <w:rsid w:val="00A92981"/>
    <w:rsid w:val="00A955A4"/>
    <w:rsid w:val="00A96671"/>
    <w:rsid w:val="00A9689B"/>
    <w:rsid w:val="00A96B0F"/>
    <w:rsid w:val="00A978CE"/>
    <w:rsid w:val="00A97B0F"/>
    <w:rsid w:val="00A97FD8"/>
    <w:rsid w:val="00AA01BF"/>
    <w:rsid w:val="00AA345C"/>
    <w:rsid w:val="00AA34EE"/>
    <w:rsid w:val="00AA3D55"/>
    <w:rsid w:val="00AA54B0"/>
    <w:rsid w:val="00AA5D59"/>
    <w:rsid w:val="00AA7426"/>
    <w:rsid w:val="00AA7B2C"/>
    <w:rsid w:val="00AB09A3"/>
    <w:rsid w:val="00AB0EF3"/>
    <w:rsid w:val="00AB1109"/>
    <w:rsid w:val="00AB1331"/>
    <w:rsid w:val="00AB1912"/>
    <w:rsid w:val="00AB23E9"/>
    <w:rsid w:val="00AB2BFD"/>
    <w:rsid w:val="00AB2F2E"/>
    <w:rsid w:val="00AB4C05"/>
    <w:rsid w:val="00AB529E"/>
    <w:rsid w:val="00AB5582"/>
    <w:rsid w:val="00AB651B"/>
    <w:rsid w:val="00AB7510"/>
    <w:rsid w:val="00AC1D04"/>
    <w:rsid w:val="00AC3EF6"/>
    <w:rsid w:val="00AC477A"/>
    <w:rsid w:val="00AC4DF7"/>
    <w:rsid w:val="00AC567A"/>
    <w:rsid w:val="00AC6BB2"/>
    <w:rsid w:val="00AC7F36"/>
    <w:rsid w:val="00AD155A"/>
    <w:rsid w:val="00AD17D5"/>
    <w:rsid w:val="00AD2615"/>
    <w:rsid w:val="00AD2B12"/>
    <w:rsid w:val="00AD6609"/>
    <w:rsid w:val="00AD6626"/>
    <w:rsid w:val="00AD7C18"/>
    <w:rsid w:val="00AE03F7"/>
    <w:rsid w:val="00AE0A85"/>
    <w:rsid w:val="00AE390C"/>
    <w:rsid w:val="00AE44C5"/>
    <w:rsid w:val="00AE69E4"/>
    <w:rsid w:val="00AE745F"/>
    <w:rsid w:val="00AF11BC"/>
    <w:rsid w:val="00AF2EEB"/>
    <w:rsid w:val="00AF38E3"/>
    <w:rsid w:val="00AF4842"/>
    <w:rsid w:val="00AF4AFA"/>
    <w:rsid w:val="00AF575B"/>
    <w:rsid w:val="00B02651"/>
    <w:rsid w:val="00B03AB6"/>
    <w:rsid w:val="00B04F4A"/>
    <w:rsid w:val="00B051B5"/>
    <w:rsid w:val="00B06631"/>
    <w:rsid w:val="00B075CD"/>
    <w:rsid w:val="00B10865"/>
    <w:rsid w:val="00B12880"/>
    <w:rsid w:val="00B12C6B"/>
    <w:rsid w:val="00B1381E"/>
    <w:rsid w:val="00B1574B"/>
    <w:rsid w:val="00B1717E"/>
    <w:rsid w:val="00B22885"/>
    <w:rsid w:val="00B22B1D"/>
    <w:rsid w:val="00B24C24"/>
    <w:rsid w:val="00B26584"/>
    <w:rsid w:val="00B26A10"/>
    <w:rsid w:val="00B274EA"/>
    <w:rsid w:val="00B27BC5"/>
    <w:rsid w:val="00B3165A"/>
    <w:rsid w:val="00B31B3C"/>
    <w:rsid w:val="00B31FD5"/>
    <w:rsid w:val="00B320C8"/>
    <w:rsid w:val="00B3381C"/>
    <w:rsid w:val="00B34360"/>
    <w:rsid w:val="00B35549"/>
    <w:rsid w:val="00B35592"/>
    <w:rsid w:val="00B35C78"/>
    <w:rsid w:val="00B36A6C"/>
    <w:rsid w:val="00B402FD"/>
    <w:rsid w:val="00B4095F"/>
    <w:rsid w:val="00B4246E"/>
    <w:rsid w:val="00B4569D"/>
    <w:rsid w:val="00B45D28"/>
    <w:rsid w:val="00B47467"/>
    <w:rsid w:val="00B53F9E"/>
    <w:rsid w:val="00B54639"/>
    <w:rsid w:val="00B54DA8"/>
    <w:rsid w:val="00B55B30"/>
    <w:rsid w:val="00B55C4D"/>
    <w:rsid w:val="00B62146"/>
    <w:rsid w:val="00B64849"/>
    <w:rsid w:val="00B70C10"/>
    <w:rsid w:val="00B71633"/>
    <w:rsid w:val="00B74C9A"/>
    <w:rsid w:val="00B80BDA"/>
    <w:rsid w:val="00B84241"/>
    <w:rsid w:val="00B8510D"/>
    <w:rsid w:val="00B8666A"/>
    <w:rsid w:val="00B86D95"/>
    <w:rsid w:val="00B90B7D"/>
    <w:rsid w:val="00B90C61"/>
    <w:rsid w:val="00B91E21"/>
    <w:rsid w:val="00B9527C"/>
    <w:rsid w:val="00BA0647"/>
    <w:rsid w:val="00BA06A3"/>
    <w:rsid w:val="00BA28CC"/>
    <w:rsid w:val="00BA314A"/>
    <w:rsid w:val="00BA38CD"/>
    <w:rsid w:val="00BA6687"/>
    <w:rsid w:val="00BA780A"/>
    <w:rsid w:val="00BA7E2D"/>
    <w:rsid w:val="00BB09E8"/>
    <w:rsid w:val="00BB1650"/>
    <w:rsid w:val="00BB1C61"/>
    <w:rsid w:val="00BB4495"/>
    <w:rsid w:val="00BB4B0E"/>
    <w:rsid w:val="00BB4E29"/>
    <w:rsid w:val="00BB4F09"/>
    <w:rsid w:val="00BB6069"/>
    <w:rsid w:val="00BB60F7"/>
    <w:rsid w:val="00BB64C4"/>
    <w:rsid w:val="00BB76E2"/>
    <w:rsid w:val="00BC08D6"/>
    <w:rsid w:val="00BC11D2"/>
    <w:rsid w:val="00BC1AA0"/>
    <w:rsid w:val="00BC2624"/>
    <w:rsid w:val="00BC3846"/>
    <w:rsid w:val="00BC3A76"/>
    <w:rsid w:val="00BC3E9B"/>
    <w:rsid w:val="00BC61AD"/>
    <w:rsid w:val="00BC67E3"/>
    <w:rsid w:val="00BC6920"/>
    <w:rsid w:val="00BC7763"/>
    <w:rsid w:val="00BC7980"/>
    <w:rsid w:val="00BD2703"/>
    <w:rsid w:val="00BD2BDB"/>
    <w:rsid w:val="00BD2C8F"/>
    <w:rsid w:val="00BD2E95"/>
    <w:rsid w:val="00BD37ED"/>
    <w:rsid w:val="00BD4FDA"/>
    <w:rsid w:val="00BD510C"/>
    <w:rsid w:val="00BD5699"/>
    <w:rsid w:val="00BD5724"/>
    <w:rsid w:val="00BD5D86"/>
    <w:rsid w:val="00BE09A9"/>
    <w:rsid w:val="00BE1966"/>
    <w:rsid w:val="00BE2A7E"/>
    <w:rsid w:val="00BE2C4B"/>
    <w:rsid w:val="00BE4628"/>
    <w:rsid w:val="00BE6BED"/>
    <w:rsid w:val="00BF0715"/>
    <w:rsid w:val="00BF2B47"/>
    <w:rsid w:val="00BF4636"/>
    <w:rsid w:val="00BF5DE5"/>
    <w:rsid w:val="00BF65E4"/>
    <w:rsid w:val="00C009F9"/>
    <w:rsid w:val="00C00EE9"/>
    <w:rsid w:val="00C011BC"/>
    <w:rsid w:val="00C016CA"/>
    <w:rsid w:val="00C02A2D"/>
    <w:rsid w:val="00C0319F"/>
    <w:rsid w:val="00C03430"/>
    <w:rsid w:val="00C03599"/>
    <w:rsid w:val="00C04287"/>
    <w:rsid w:val="00C04E43"/>
    <w:rsid w:val="00C0683E"/>
    <w:rsid w:val="00C072C8"/>
    <w:rsid w:val="00C11726"/>
    <w:rsid w:val="00C138BC"/>
    <w:rsid w:val="00C13A5B"/>
    <w:rsid w:val="00C13CC5"/>
    <w:rsid w:val="00C14FF5"/>
    <w:rsid w:val="00C15622"/>
    <w:rsid w:val="00C2057B"/>
    <w:rsid w:val="00C21062"/>
    <w:rsid w:val="00C23235"/>
    <w:rsid w:val="00C232D2"/>
    <w:rsid w:val="00C25A48"/>
    <w:rsid w:val="00C25C21"/>
    <w:rsid w:val="00C27D23"/>
    <w:rsid w:val="00C30656"/>
    <w:rsid w:val="00C31409"/>
    <w:rsid w:val="00C32C0C"/>
    <w:rsid w:val="00C349FF"/>
    <w:rsid w:val="00C34F14"/>
    <w:rsid w:val="00C355DA"/>
    <w:rsid w:val="00C35FF9"/>
    <w:rsid w:val="00C37265"/>
    <w:rsid w:val="00C37438"/>
    <w:rsid w:val="00C4111F"/>
    <w:rsid w:val="00C41867"/>
    <w:rsid w:val="00C41911"/>
    <w:rsid w:val="00C43F7C"/>
    <w:rsid w:val="00C44B9B"/>
    <w:rsid w:val="00C44DA8"/>
    <w:rsid w:val="00C47695"/>
    <w:rsid w:val="00C5007A"/>
    <w:rsid w:val="00C500A3"/>
    <w:rsid w:val="00C518F9"/>
    <w:rsid w:val="00C5305F"/>
    <w:rsid w:val="00C53CE5"/>
    <w:rsid w:val="00C540E2"/>
    <w:rsid w:val="00C54AC7"/>
    <w:rsid w:val="00C55584"/>
    <w:rsid w:val="00C562F3"/>
    <w:rsid w:val="00C563E1"/>
    <w:rsid w:val="00C57807"/>
    <w:rsid w:val="00C60440"/>
    <w:rsid w:val="00C60FC3"/>
    <w:rsid w:val="00C62DFB"/>
    <w:rsid w:val="00C63E10"/>
    <w:rsid w:val="00C658E6"/>
    <w:rsid w:val="00C6611B"/>
    <w:rsid w:val="00C66737"/>
    <w:rsid w:val="00C6793D"/>
    <w:rsid w:val="00C712E1"/>
    <w:rsid w:val="00C714EE"/>
    <w:rsid w:val="00C723B5"/>
    <w:rsid w:val="00C725DD"/>
    <w:rsid w:val="00C75785"/>
    <w:rsid w:val="00C75E5C"/>
    <w:rsid w:val="00C76CF1"/>
    <w:rsid w:val="00C80B46"/>
    <w:rsid w:val="00C80C65"/>
    <w:rsid w:val="00C81B8E"/>
    <w:rsid w:val="00C81FDA"/>
    <w:rsid w:val="00C8222D"/>
    <w:rsid w:val="00C822B3"/>
    <w:rsid w:val="00C82665"/>
    <w:rsid w:val="00C831C4"/>
    <w:rsid w:val="00C83F2C"/>
    <w:rsid w:val="00C85522"/>
    <w:rsid w:val="00C85665"/>
    <w:rsid w:val="00C858C9"/>
    <w:rsid w:val="00C874EC"/>
    <w:rsid w:val="00C87CFC"/>
    <w:rsid w:val="00C9002B"/>
    <w:rsid w:val="00C90445"/>
    <w:rsid w:val="00C90791"/>
    <w:rsid w:val="00C91024"/>
    <w:rsid w:val="00C9150F"/>
    <w:rsid w:val="00C919C4"/>
    <w:rsid w:val="00C91BD2"/>
    <w:rsid w:val="00C92AFB"/>
    <w:rsid w:val="00C94D8D"/>
    <w:rsid w:val="00C9527A"/>
    <w:rsid w:val="00C95C7D"/>
    <w:rsid w:val="00C96A9B"/>
    <w:rsid w:val="00C978DE"/>
    <w:rsid w:val="00CA1DCB"/>
    <w:rsid w:val="00CA27A6"/>
    <w:rsid w:val="00CA3F6F"/>
    <w:rsid w:val="00CA565F"/>
    <w:rsid w:val="00CA56AB"/>
    <w:rsid w:val="00CA5F50"/>
    <w:rsid w:val="00CA6276"/>
    <w:rsid w:val="00CA6901"/>
    <w:rsid w:val="00CA7529"/>
    <w:rsid w:val="00CA7E70"/>
    <w:rsid w:val="00CB0A4A"/>
    <w:rsid w:val="00CB1BCC"/>
    <w:rsid w:val="00CB1E90"/>
    <w:rsid w:val="00CB3286"/>
    <w:rsid w:val="00CB60FC"/>
    <w:rsid w:val="00CB6331"/>
    <w:rsid w:val="00CB6543"/>
    <w:rsid w:val="00CC04EC"/>
    <w:rsid w:val="00CC0558"/>
    <w:rsid w:val="00CC0864"/>
    <w:rsid w:val="00CC69B7"/>
    <w:rsid w:val="00CC71B6"/>
    <w:rsid w:val="00CC74D4"/>
    <w:rsid w:val="00CD1735"/>
    <w:rsid w:val="00CD1AA0"/>
    <w:rsid w:val="00CD1FB8"/>
    <w:rsid w:val="00CD279A"/>
    <w:rsid w:val="00CD2A1C"/>
    <w:rsid w:val="00CD3A62"/>
    <w:rsid w:val="00CD420E"/>
    <w:rsid w:val="00CD528E"/>
    <w:rsid w:val="00CD5A31"/>
    <w:rsid w:val="00CD785F"/>
    <w:rsid w:val="00CD7CA5"/>
    <w:rsid w:val="00CD7FCE"/>
    <w:rsid w:val="00CE2065"/>
    <w:rsid w:val="00CE343A"/>
    <w:rsid w:val="00CE485A"/>
    <w:rsid w:val="00CE5B82"/>
    <w:rsid w:val="00CE6747"/>
    <w:rsid w:val="00CE71C2"/>
    <w:rsid w:val="00CF0D4B"/>
    <w:rsid w:val="00CF22EB"/>
    <w:rsid w:val="00CF5488"/>
    <w:rsid w:val="00CF5CB3"/>
    <w:rsid w:val="00CF63A5"/>
    <w:rsid w:val="00CF723A"/>
    <w:rsid w:val="00D00800"/>
    <w:rsid w:val="00D0180E"/>
    <w:rsid w:val="00D01ADA"/>
    <w:rsid w:val="00D0261B"/>
    <w:rsid w:val="00D02864"/>
    <w:rsid w:val="00D03245"/>
    <w:rsid w:val="00D04FCD"/>
    <w:rsid w:val="00D0566F"/>
    <w:rsid w:val="00D0763D"/>
    <w:rsid w:val="00D10CC9"/>
    <w:rsid w:val="00D10E07"/>
    <w:rsid w:val="00D13155"/>
    <w:rsid w:val="00D135FF"/>
    <w:rsid w:val="00D15543"/>
    <w:rsid w:val="00D1560E"/>
    <w:rsid w:val="00D15C4A"/>
    <w:rsid w:val="00D17956"/>
    <w:rsid w:val="00D200AD"/>
    <w:rsid w:val="00D203B8"/>
    <w:rsid w:val="00D20EC0"/>
    <w:rsid w:val="00D2157E"/>
    <w:rsid w:val="00D2218C"/>
    <w:rsid w:val="00D22AB4"/>
    <w:rsid w:val="00D2344E"/>
    <w:rsid w:val="00D2345F"/>
    <w:rsid w:val="00D237B3"/>
    <w:rsid w:val="00D32D8B"/>
    <w:rsid w:val="00D33039"/>
    <w:rsid w:val="00D33807"/>
    <w:rsid w:val="00D339F9"/>
    <w:rsid w:val="00D33CAB"/>
    <w:rsid w:val="00D35A31"/>
    <w:rsid w:val="00D36D15"/>
    <w:rsid w:val="00D36F6F"/>
    <w:rsid w:val="00D41015"/>
    <w:rsid w:val="00D41363"/>
    <w:rsid w:val="00D41884"/>
    <w:rsid w:val="00D420B6"/>
    <w:rsid w:val="00D440F4"/>
    <w:rsid w:val="00D45EFB"/>
    <w:rsid w:val="00D4633B"/>
    <w:rsid w:val="00D467B2"/>
    <w:rsid w:val="00D51764"/>
    <w:rsid w:val="00D51FA6"/>
    <w:rsid w:val="00D528AD"/>
    <w:rsid w:val="00D55526"/>
    <w:rsid w:val="00D57231"/>
    <w:rsid w:val="00D57F07"/>
    <w:rsid w:val="00D62025"/>
    <w:rsid w:val="00D633A3"/>
    <w:rsid w:val="00D63E99"/>
    <w:rsid w:val="00D65C42"/>
    <w:rsid w:val="00D66498"/>
    <w:rsid w:val="00D67A94"/>
    <w:rsid w:val="00D72BB7"/>
    <w:rsid w:val="00D76B43"/>
    <w:rsid w:val="00D76EAE"/>
    <w:rsid w:val="00D82C49"/>
    <w:rsid w:val="00D834BA"/>
    <w:rsid w:val="00D83DDD"/>
    <w:rsid w:val="00D83E32"/>
    <w:rsid w:val="00D84CD7"/>
    <w:rsid w:val="00D85353"/>
    <w:rsid w:val="00D853C5"/>
    <w:rsid w:val="00D85666"/>
    <w:rsid w:val="00D862FB"/>
    <w:rsid w:val="00D86A9D"/>
    <w:rsid w:val="00D8731E"/>
    <w:rsid w:val="00D874D2"/>
    <w:rsid w:val="00D877E6"/>
    <w:rsid w:val="00D909DD"/>
    <w:rsid w:val="00D9178C"/>
    <w:rsid w:val="00D9236B"/>
    <w:rsid w:val="00D92612"/>
    <w:rsid w:val="00D92D50"/>
    <w:rsid w:val="00D93A05"/>
    <w:rsid w:val="00D949C5"/>
    <w:rsid w:val="00D94F09"/>
    <w:rsid w:val="00D95498"/>
    <w:rsid w:val="00D95D0B"/>
    <w:rsid w:val="00D960FF"/>
    <w:rsid w:val="00D96931"/>
    <w:rsid w:val="00D97351"/>
    <w:rsid w:val="00DA082C"/>
    <w:rsid w:val="00DA0D27"/>
    <w:rsid w:val="00DA135A"/>
    <w:rsid w:val="00DA17C1"/>
    <w:rsid w:val="00DA21F6"/>
    <w:rsid w:val="00DA3AE7"/>
    <w:rsid w:val="00DA6B9F"/>
    <w:rsid w:val="00DA6C21"/>
    <w:rsid w:val="00DB0B77"/>
    <w:rsid w:val="00DB5AFC"/>
    <w:rsid w:val="00DB62E9"/>
    <w:rsid w:val="00DB6574"/>
    <w:rsid w:val="00DB68A4"/>
    <w:rsid w:val="00DB7138"/>
    <w:rsid w:val="00DC173C"/>
    <w:rsid w:val="00DC383F"/>
    <w:rsid w:val="00DC465F"/>
    <w:rsid w:val="00DC4FFE"/>
    <w:rsid w:val="00DC7F5D"/>
    <w:rsid w:val="00DD1242"/>
    <w:rsid w:val="00DD1A0C"/>
    <w:rsid w:val="00DD22AC"/>
    <w:rsid w:val="00DD3C5C"/>
    <w:rsid w:val="00DD5701"/>
    <w:rsid w:val="00DD5F59"/>
    <w:rsid w:val="00DD6F1E"/>
    <w:rsid w:val="00DD725D"/>
    <w:rsid w:val="00DD7340"/>
    <w:rsid w:val="00DD7458"/>
    <w:rsid w:val="00DD7A40"/>
    <w:rsid w:val="00DE19EE"/>
    <w:rsid w:val="00DE4B89"/>
    <w:rsid w:val="00DE601E"/>
    <w:rsid w:val="00DE6672"/>
    <w:rsid w:val="00DF0E94"/>
    <w:rsid w:val="00DF1B84"/>
    <w:rsid w:val="00DF2F39"/>
    <w:rsid w:val="00DF31DC"/>
    <w:rsid w:val="00DF4FEC"/>
    <w:rsid w:val="00DF5D23"/>
    <w:rsid w:val="00DF7BCB"/>
    <w:rsid w:val="00E00B3F"/>
    <w:rsid w:val="00E0153D"/>
    <w:rsid w:val="00E0189B"/>
    <w:rsid w:val="00E0705C"/>
    <w:rsid w:val="00E103E5"/>
    <w:rsid w:val="00E10618"/>
    <w:rsid w:val="00E1448D"/>
    <w:rsid w:val="00E174DF"/>
    <w:rsid w:val="00E17CA9"/>
    <w:rsid w:val="00E215AC"/>
    <w:rsid w:val="00E219BD"/>
    <w:rsid w:val="00E21F01"/>
    <w:rsid w:val="00E22619"/>
    <w:rsid w:val="00E2278A"/>
    <w:rsid w:val="00E25F1B"/>
    <w:rsid w:val="00E26BF9"/>
    <w:rsid w:val="00E26F0A"/>
    <w:rsid w:val="00E27A4C"/>
    <w:rsid w:val="00E27B2C"/>
    <w:rsid w:val="00E31F35"/>
    <w:rsid w:val="00E32940"/>
    <w:rsid w:val="00E339AA"/>
    <w:rsid w:val="00E35041"/>
    <w:rsid w:val="00E36E64"/>
    <w:rsid w:val="00E37053"/>
    <w:rsid w:val="00E37C71"/>
    <w:rsid w:val="00E404FD"/>
    <w:rsid w:val="00E40A16"/>
    <w:rsid w:val="00E43B30"/>
    <w:rsid w:val="00E4464E"/>
    <w:rsid w:val="00E44E14"/>
    <w:rsid w:val="00E451BB"/>
    <w:rsid w:val="00E45662"/>
    <w:rsid w:val="00E45CE4"/>
    <w:rsid w:val="00E46172"/>
    <w:rsid w:val="00E463BF"/>
    <w:rsid w:val="00E51322"/>
    <w:rsid w:val="00E51DD0"/>
    <w:rsid w:val="00E53308"/>
    <w:rsid w:val="00E53EC5"/>
    <w:rsid w:val="00E5527E"/>
    <w:rsid w:val="00E565E7"/>
    <w:rsid w:val="00E5713E"/>
    <w:rsid w:val="00E57926"/>
    <w:rsid w:val="00E6024D"/>
    <w:rsid w:val="00E62D0C"/>
    <w:rsid w:val="00E6303F"/>
    <w:rsid w:val="00E632DD"/>
    <w:rsid w:val="00E63BAD"/>
    <w:rsid w:val="00E63FC6"/>
    <w:rsid w:val="00E64D5B"/>
    <w:rsid w:val="00E657A1"/>
    <w:rsid w:val="00E6684E"/>
    <w:rsid w:val="00E66DA9"/>
    <w:rsid w:val="00E701B3"/>
    <w:rsid w:val="00E70E20"/>
    <w:rsid w:val="00E70EEA"/>
    <w:rsid w:val="00E7219D"/>
    <w:rsid w:val="00E737EE"/>
    <w:rsid w:val="00E73AE6"/>
    <w:rsid w:val="00E755E8"/>
    <w:rsid w:val="00E77902"/>
    <w:rsid w:val="00E77EA4"/>
    <w:rsid w:val="00E802BA"/>
    <w:rsid w:val="00E82889"/>
    <w:rsid w:val="00E83E70"/>
    <w:rsid w:val="00E841B5"/>
    <w:rsid w:val="00E854E8"/>
    <w:rsid w:val="00E858CE"/>
    <w:rsid w:val="00E87C5A"/>
    <w:rsid w:val="00E87E15"/>
    <w:rsid w:val="00E90314"/>
    <w:rsid w:val="00E903F5"/>
    <w:rsid w:val="00E9118F"/>
    <w:rsid w:val="00E91DA8"/>
    <w:rsid w:val="00E91E81"/>
    <w:rsid w:val="00E928E1"/>
    <w:rsid w:val="00E933DC"/>
    <w:rsid w:val="00E934FC"/>
    <w:rsid w:val="00E94205"/>
    <w:rsid w:val="00E96598"/>
    <w:rsid w:val="00E97AAA"/>
    <w:rsid w:val="00E97C10"/>
    <w:rsid w:val="00E97C9F"/>
    <w:rsid w:val="00EA02D1"/>
    <w:rsid w:val="00EA1F66"/>
    <w:rsid w:val="00EA24E3"/>
    <w:rsid w:val="00EA2B3E"/>
    <w:rsid w:val="00EA32EA"/>
    <w:rsid w:val="00EA407C"/>
    <w:rsid w:val="00EA4531"/>
    <w:rsid w:val="00EA4654"/>
    <w:rsid w:val="00EA517D"/>
    <w:rsid w:val="00EA5F5F"/>
    <w:rsid w:val="00EA6850"/>
    <w:rsid w:val="00EB0A4E"/>
    <w:rsid w:val="00EB0AD7"/>
    <w:rsid w:val="00EB147E"/>
    <w:rsid w:val="00EB1A46"/>
    <w:rsid w:val="00EB2D87"/>
    <w:rsid w:val="00EB3DD7"/>
    <w:rsid w:val="00EB40BA"/>
    <w:rsid w:val="00EB43FB"/>
    <w:rsid w:val="00EB4618"/>
    <w:rsid w:val="00EB6AF1"/>
    <w:rsid w:val="00EB73AC"/>
    <w:rsid w:val="00EC1294"/>
    <w:rsid w:val="00EC139B"/>
    <w:rsid w:val="00EC1EA6"/>
    <w:rsid w:val="00EC345C"/>
    <w:rsid w:val="00EC3D75"/>
    <w:rsid w:val="00EC3FED"/>
    <w:rsid w:val="00EC488B"/>
    <w:rsid w:val="00EC5536"/>
    <w:rsid w:val="00EC6CF6"/>
    <w:rsid w:val="00ED08B6"/>
    <w:rsid w:val="00ED0F1F"/>
    <w:rsid w:val="00ED1CF9"/>
    <w:rsid w:val="00ED280E"/>
    <w:rsid w:val="00ED2A3F"/>
    <w:rsid w:val="00ED3483"/>
    <w:rsid w:val="00ED4357"/>
    <w:rsid w:val="00ED4690"/>
    <w:rsid w:val="00ED51F6"/>
    <w:rsid w:val="00ED7AC2"/>
    <w:rsid w:val="00EE00E1"/>
    <w:rsid w:val="00EE0294"/>
    <w:rsid w:val="00EE3D76"/>
    <w:rsid w:val="00EE4EB7"/>
    <w:rsid w:val="00EE713C"/>
    <w:rsid w:val="00EE75B8"/>
    <w:rsid w:val="00EE7BB4"/>
    <w:rsid w:val="00EF098D"/>
    <w:rsid w:val="00EF608A"/>
    <w:rsid w:val="00EF69E1"/>
    <w:rsid w:val="00EF7818"/>
    <w:rsid w:val="00F00C59"/>
    <w:rsid w:val="00F00FF9"/>
    <w:rsid w:val="00F01A78"/>
    <w:rsid w:val="00F02C74"/>
    <w:rsid w:val="00F077C2"/>
    <w:rsid w:val="00F07AB9"/>
    <w:rsid w:val="00F126D0"/>
    <w:rsid w:val="00F1282C"/>
    <w:rsid w:val="00F1429C"/>
    <w:rsid w:val="00F14B6E"/>
    <w:rsid w:val="00F15922"/>
    <w:rsid w:val="00F162B5"/>
    <w:rsid w:val="00F1733A"/>
    <w:rsid w:val="00F17EA8"/>
    <w:rsid w:val="00F207C3"/>
    <w:rsid w:val="00F22777"/>
    <w:rsid w:val="00F23E5F"/>
    <w:rsid w:val="00F24406"/>
    <w:rsid w:val="00F25671"/>
    <w:rsid w:val="00F26F47"/>
    <w:rsid w:val="00F30107"/>
    <w:rsid w:val="00F30948"/>
    <w:rsid w:val="00F31478"/>
    <w:rsid w:val="00F3166D"/>
    <w:rsid w:val="00F32310"/>
    <w:rsid w:val="00F344F8"/>
    <w:rsid w:val="00F34BFB"/>
    <w:rsid w:val="00F36C17"/>
    <w:rsid w:val="00F377E2"/>
    <w:rsid w:val="00F378DA"/>
    <w:rsid w:val="00F41FC6"/>
    <w:rsid w:val="00F44E12"/>
    <w:rsid w:val="00F45C77"/>
    <w:rsid w:val="00F463F8"/>
    <w:rsid w:val="00F470CD"/>
    <w:rsid w:val="00F51CE7"/>
    <w:rsid w:val="00F52971"/>
    <w:rsid w:val="00F52FA8"/>
    <w:rsid w:val="00F54AE4"/>
    <w:rsid w:val="00F578F9"/>
    <w:rsid w:val="00F60468"/>
    <w:rsid w:val="00F604E0"/>
    <w:rsid w:val="00F610E8"/>
    <w:rsid w:val="00F61257"/>
    <w:rsid w:val="00F61549"/>
    <w:rsid w:val="00F62F15"/>
    <w:rsid w:val="00F63D5D"/>
    <w:rsid w:val="00F64357"/>
    <w:rsid w:val="00F64973"/>
    <w:rsid w:val="00F650F9"/>
    <w:rsid w:val="00F65997"/>
    <w:rsid w:val="00F65DEB"/>
    <w:rsid w:val="00F65FEF"/>
    <w:rsid w:val="00F72B79"/>
    <w:rsid w:val="00F73128"/>
    <w:rsid w:val="00F74551"/>
    <w:rsid w:val="00F753DC"/>
    <w:rsid w:val="00F82621"/>
    <w:rsid w:val="00F82C3B"/>
    <w:rsid w:val="00F82E2A"/>
    <w:rsid w:val="00F831D6"/>
    <w:rsid w:val="00F83509"/>
    <w:rsid w:val="00F867A3"/>
    <w:rsid w:val="00F90477"/>
    <w:rsid w:val="00F90F74"/>
    <w:rsid w:val="00F90FFA"/>
    <w:rsid w:val="00F91869"/>
    <w:rsid w:val="00F92082"/>
    <w:rsid w:val="00F94658"/>
    <w:rsid w:val="00F957B8"/>
    <w:rsid w:val="00F97191"/>
    <w:rsid w:val="00FA123B"/>
    <w:rsid w:val="00FA1895"/>
    <w:rsid w:val="00FA248A"/>
    <w:rsid w:val="00FA5757"/>
    <w:rsid w:val="00FA5D31"/>
    <w:rsid w:val="00FA64A4"/>
    <w:rsid w:val="00FB05EF"/>
    <w:rsid w:val="00FB13CD"/>
    <w:rsid w:val="00FB1749"/>
    <w:rsid w:val="00FB2663"/>
    <w:rsid w:val="00FB2775"/>
    <w:rsid w:val="00FB2A94"/>
    <w:rsid w:val="00FB2FB1"/>
    <w:rsid w:val="00FB38DA"/>
    <w:rsid w:val="00FB50D3"/>
    <w:rsid w:val="00FB613C"/>
    <w:rsid w:val="00FB65A0"/>
    <w:rsid w:val="00FC01B6"/>
    <w:rsid w:val="00FC0521"/>
    <w:rsid w:val="00FC345F"/>
    <w:rsid w:val="00FC469F"/>
    <w:rsid w:val="00FC4CD5"/>
    <w:rsid w:val="00FC6928"/>
    <w:rsid w:val="00FC6F4B"/>
    <w:rsid w:val="00FC7A39"/>
    <w:rsid w:val="00FD02AC"/>
    <w:rsid w:val="00FD3B8F"/>
    <w:rsid w:val="00FD5F55"/>
    <w:rsid w:val="00FD6CFE"/>
    <w:rsid w:val="00FD6D8A"/>
    <w:rsid w:val="00FD7D4D"/>
    <w:rsid w:val="00FE09C2"/>
    <w:rsid w:val="00FE3865"/>
    <w:rsid w:val="00FE3980"/>
    <w:rsid w:val="00FE3B49"/>
    <w:rsid w:val="00FE4A8E"/>
    <w:rsid w:val="00FE5D3A"/>
    <w:rsid w:val="00FF027E"/>
    <w:rsid w:val="00FF1113"/>
    <w:rsid w:val="00FF1A3B"/>
    <w:rsid w:val="00FF475F"/>
    <w:rsid w:val="00FF4E24"/>
    <w:rsid w:val="00FF5427"/>
    <w:rsid w:val="00FF5496"/>
    <w:rsid w:val="00FF7354"/>
    <w:rsid w:val="00FF7FC5"/>
    <w:rsid w:val="0FFCF966"/>
    <w:rsid w:val="175FE387"/>
    <w:rsid w:val="27389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794566"/>
  <w15:docId w15:val="{5EDCFFF5-FE13-4D97-A3E2-1DAEF421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05655"/>
    <w:pPr>
      <w:tabs>
        <w:tab w:val="left" w:pos="3686"/>
      </w:tabs>
      <w:spacing w:line="280" w:lineRule="exact"/>
    </w:pPr>
    <w:rPr>
      <w:rFonts w:ascii="Arial" w:hAnsi="Arial" w:cs="Arial"/>
      <w:spacing w:val="6"/>
      <w:sz w:val="21"/>
      <w:szCs w:val="24"/>
      <w:lang w:val="nl-NL"/>
    </w:rPr>
  </w:style>
  <w:style w:type="paragraph" w:styleId="Kop1">
    <w:name w:val="heading 1"/>
    <w:basedOn w:val="Standaard"/>
    <w:next w:val="Standaard"/>
    <w:qFormat/>
    <w:rsid w:val="009A4E3A"/>
    <w:pPr>
      <w:keepNext/>
      <w:tabs>
        <w:tab w:val="left" w:pos="1980"/>
        <w:tab w:val="left" w:pos="3960"/>
      </w:tabs>
      <w:outlineLvl w:val="0"/>
    </w:pPr>
    <w:rPr>
      <w:b/>
      <w:bCs/>
      <w:sz w:val="16"/>
    </w:rPr>
  </w:style>
  <w:style w:type="paragraph" w:styleId="Kop3">
    <w:name w:val="heading 3"/>
    <w:basedOn w:val="Standaard"/>
    <w:next w:val="Standaard"/>
    <w:link w:val="Kop3Char"/>
    <w:rsid w:val="00DF2F39"/>
    <w:pPr>
      <w:keepNext/>
      <w:keepLines/>
      <w:tabs>
        <w:tab w:val="clear" w:pos="3686"/>
      </w:tabs>
      <w:spacing w:before="280" w:after="80" w:line="276" w:lineRule="auto"/>
      <w:contextualSpacing/>
      <w:jc w:val="both"/>
      <w:outlineLvl w:val="2"/>
    </w:pPr>
    <w:rPr>
      <w:rFonts w:eastAsia="Arial"/>
      <w:b/>
      <w:spacing w:val="0"/>
      <w:sz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9A4E3A"/>
    <w:pPr>
      <w:tabs>
        <w:tab w:val="center" w:pos="4153"/>
        <w:tab w:val="right" w:pos="8306"/>
      </w:tabs>
    </w:pPr>
  </w:style>
  <w:style w:type="paragraph" w:styleId="Voettekst">
    <w:name w:val="footer"/>
    <w:basedOn w:val="Standaard"/>
    <w:rsid w:val="009A4E3A"/>
    <w:pPr>
      <w:tabs>
        <w:tab w:val="center" w:pos="4153"/>
        <w:tab w:val="right" w:pos="8306"/>
      </w:tabs>
    </w:pPr>
  </w:style>
  <w:style w:type="character" w:styleId="Paginanummer">
    <w:name w:val="page number"/>
    <w:basedOn w:val="Standaardalinea-lettertype"/>
    <w:rsid w:val="009A4E3A"/>
  </w:style>
  <w:style w:type="paragraph" w:customStyle="1" w:styleId="toelichting">
    <w:name w:val="toelichting"/>
    <w:rsid w:val="009A4E3A"/>
    <w:pPr>
      <w:ind w:left="720"/>
    </w:pPr>
    <w:rPr>
      <w:rFonts w:ascii="Arial" w:hAnsi="Arial"/>
      <w:sz w:val="21"/>
      <w:lang w:val="nl-NL"/>
    </w:rPr>
  </w:style>
  <w:style w:type="paragraph" w:customStyle="1" w:styleId="agendapunt">
    <w:name w:val="agendapunt"/>
    <w:basedOn w:val="Standaard"/>
    <w:rsid w:val="009A4E3A"/>
    <w:pPr>
      <w:numPr>
        <w:numId w:val="2"/>
      </w:numPr>
    </w:pPr>
    <w:rPr>
      <w:b/>
    </w:rPr>
  </w:style>
  <w:style w:type="character" w:customStyle="1" w:styleId="Kop3Char">
    <w:name w:val="Kop 3 Char"/>
    <w:basedOn w:val="Standaardalinea-lettertype"/>
    <w:link w:val="Kop3"/>
    <w:rsid w:val="00DF2F39"/>
    <w:rPr>
      <w:rFonts w:asciiTheme="minorHAnsi" w:eastAsia="Arial" w:hAnsiTheme="minorHAnsi" w:cs="Arial"/>
      <w:b/>
      <w:sz w:val="24"/>
      <w:szCs w:val="24"/>
      <w:lang w:val="nl-NL" w:eastAsia="nl-NL"/>
    </w:rPr>
  </w:style>
  <w:style w:type="paragraph" w:styleId="Lijstalinea">
    <w:name w:val="List Paragraph"/>
    <w:basedOn w:val="Standaard"/>
    <w:uiPriority w:val="34"/>
    <w:qFormat/>
    <w:rsid w:val="00DF2F39"/>
    <w:pPr>
      <w:keepNext/>
      <w:keepLines/>
      <w:numPr>
        <w:numId w:val="1"/>
      </w:numPr>
      <w:tabs>
        <w:tab w:val="clear" w:pos="3686"/>
      </w:tabs>
      <w:spacing w:line="276" w:lineRule="auto"/>
      <w:contextualSpacing/>
      <w:jc w:val="both"/>
    </w:pPr>
    <w:rPr>
      <w:rFonts w:eastAsia="Arial"/>
      <w:b/>
      <w:color w:val="000000"/>
      <w:spacing w:val="0"/>
      <w:szCs w:val="22"/>
      <w:lang w:eastAsia="nl-NL"/>
    </w:rPr>
  </w:style>
  <w:style w:type="table" w:styleId="Rastertabel4-Accent3">
    <w:name w:val="Grid Table 4 Accent 3"/>
    <w:basedOn w:val="Standaardtabel"/>
    <w:uiPriority w:val="49"/>
    <w:rsid w:val="00DF2F39"/>
    <w:rPr>
      <w:rFonts w:ascii="Arial" w:eastAsia="Arial" w:hAnsi="Arial" w:cs="Arial"/>
      <w:color w:val="000000"/>
      <w:sz w:val="22"/>
      <w:szCs w:val="22"/>
      <w:lang w:val="nl-NL" w:eastAsia="nl-NL"/>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Ballontekst">
    <w:name w:val="Balloon Text"/>
    <w:basedOn w:val="Standaard"/>
    <w:link w:val="BallontekstChar"/>
    <w:semiHidden/>
    <w:unhideWhenUsed/>
    <w:rsid w:val="000D2B4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semiHidden/>
    <w:rsid w:val="000D2B49"/>
    <w:rPr>
      <w:rFonts w:ascii="Segoe UI" w:hAnsi="Segoe UI" w:cs="Segoe UI"/>
      <w:spacing w:val="6"/>
      <w:sz w:val="18"/>
      <w:szCs w:val="18"/>
      <w:lang w:val="nl-NL"/>
    </w:rPr>
  </w:style>
  <w:style w:type="paragraph" w:styleId="Revisie">
    <w:name w:val="Revision"/>
    <w:hidden/>
    <w:uiPriority w:val="99"/>
    <w:semiHidden/>
    <w:rsid w:val="00732838"/>
    <w:rPr>
      <w:rFonts w:ascii="Arial" w:hAnsi="Arial"/>
      <w:spacing w:val="6"/>
      <w:sz w:val="21"/>
      <w:szCs w:val="24"/>
      <w:lang w:val="nl-NL"/>
    </w:rPr>
  </w:style>
  <w:style w:type="character" w:styleId="Verwijzingopmerking">
    <w:name w:val="annotation reference"/>
    <w:basedOn w:val="Standaardalinea-lettertype"/>
    <w:semiHidden/>
    <w:unhideWhenUsed/>
    <w:rsid w:val="004D5346"/>
    <w:rPr>
      <w:sz w:val="16"/>
      <w:szCs w:val="16"/>
    </w:rPr>
  </w:style>
  <w:style w:type="paragraph" w:styleId="Tekstopmerking">
    <w:name w:val="annotation text"/>
    <w:basedOn w:val="Standaard"/>
    <w:link w:val="TekstopmerkingChar"/>
    <w:semiHidden/>
    <w:unhideWhenUsed/>
    <w:rsid w:val="004D5346"/>
    <w:pPr>
      <w:spacing w:line="240" w:lineRule="auto"/>
    </w:pPr>
    <w:rPr>
      <w:sz w:val="20"/>
      <w:szCs w:val="20"/>
    </w:rPr>
  </w:style>
  <w:style w:type="character" w:customStyle="1" w:styleId="TekstopmerkingChar">
    <w:name w:val="Tekst opmerking Char"/>
    <w:basedOn w:val="Standaardalinea-lettertype"/>
    <w:link w:val="Tekstopmerking"/>
    <w:semiHidden/>
    <w:rsid w:val="004D5346"/>
    <w:rPr>
      <w:rFonts w:ascii="Arial" w:hAnsi="Arial"/>
      <w:spacing w:val="6"/>
      <w:lang w:val="nl-NL"/>
    </w:rPr>
  </w:style>
  <w:style w:type="paragraph" w:styleId="Onderwerpvanopmerking">
    <w:name w:val="annotation subject"/>
    <w:basedOn w:val="Tekstopmerking"/>
    <w:next w:val="Tekstopmerking"/>
    <w:link w:val="OnderwerpvanopmerkingChar"/>
    <w:semiHidden/>
    <w:unhideWhenUsed/>
    <w:rsid w:val="004D5346"/>
    <w:rPr>
      <w:b/>
      <w:bCs/>
    </w:rPr>
  </w:style>
  <w:style w:type="character" w:customStyle="1" w:styleId="OnderwerpvanopmerkingChar">
    <w:name w:val="Onderwerp van opmerking Char"/>
    <w:basedOn w:val="TekstopmerkingChar"/>
    <w:link w:val="Onderwerpvanopmerking"/>
    <w:semiHidden/>
    <w:rsid w:val="004D5346"/>
    <w:rPr>
      <w:rFonts w:ascii="Arial" w:hAnsi="Arial"/>
      <w:b/>
      <w:bCs/>
      <w:spacing w:val="6"/>
      <w:lang w:val="nl-NL"/>
    </w:rPr>
  </w:style>
  <w:style w:type="paragraph" w:customStyle="1" w:styleId="StyleListParagraphLatinArial105ptNotBoldAutoLeft">
    <w:name w:val="Style List Paragraph + (Latin) Arial 105 pt Not Bold Auto Left..."/>
    <w:basedOn w:val="Lijstalinea"/>
    <w:rsid w:val="00620AC8"/>
    <w:pPr>
      <w:ind w:left="1440" w:firstLine="0"/>
    </w:pPr>
    <w:rPr>
      <w:rFonts w:eastAsia="Times New Roman" w:cs="Times New Roman"/>
      <w:b w:val="0"/>
      <w:color w:val="auto"/>
      <w:spacing w:val="6"/>
      <w:szCs w:val="20"/>
    </w:rPr>
  </w:style>
  <w:style w:type="character" w:styleId="Hyperlink">
    <w:name w:val="Hyperlink"/>
    <w:basedOn w:val="Standaardalinea-lettertype"/>
    <w:unhideWhenUsed/>
    <w:rsid w:val="002608EB"/>
    <w:rPr>
      <w:color w:val="0000FF" w:themeColor="hyperlink"/>
      <w:u w:val="single"/>
    </w:rPr>
  </w:style>
  <w:style w:type="character" w:styleId="GevolgdeHyperlink">
    <w:name w:val="FollowedHyperlink"/>
    <w:basedOn w:val="Standaardalinea-lettertype"/>
    <w:semiHidden/>
    <w:unhideWhenUsed/>
    <w:rsid w:val="002608EB"/>
    <w:rPr>
      <w:color w:val="800080" w:themeColor="followedHyperlink"/>
      <w:u w:val="single"/>
    </w:rPr>
  </w:style>
  <w:style w:type="paragraph" w:styleId="Normaalweb">
    <w:name w:val="Normal (Web)"/>
    <w:basedOn w:val="Standaard"/>
    <w:uiPriority w:val="99"/>
    <w:semiHidden/>
    <w:unhideWhenUsed/>
    <w:rsid w:val="00D528AD"/>
    <w:pPr>
      <w:tabs>
        <w:tab w:val="clear" w:pos="3686"/>
      </w:tabs>
      <w:spacing w:before="100" w:beforeAutospacing="1" w:after="100" w:afterAutospacing="1" w:line="240" w:lineRule="auto"/>
    </w:pPr>
    <w:rPr>
      <w:rFonts w:ascii="Times New Roman" w:hAnsi="Times New Roman"/>
      <w:spacing w:val="0"/>
      <w:sz w:val="24"/>
      <w:lang w:eastAsia="nl-NL"/>
    </w:rPr>
  </w:style>
  <w:style w:type="table" w:styleId="Tabelraster">
    <w:name w:val="Table Grid"/>
    <w:basedOn w:val="Standaardtabel"/>
    <w:rsid w:val="00421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5">
    <w:name w:val="Grid Table 2 Accent 5"/>
    <w:basedOn w:val="Standaardtabel"/>
    <w:uiPriority w:val="47"/>
    <w:rsid w:val="00421470"/>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astertabel4-Accent5">
    <w:name w:val="Grid Table 4 Accent 5"/>
    <w:basedOn w:val="Standaardtabel"/>
    <w:uiPriority w:val="49"/>
    <w:rsid w:val="0042147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normaltextrun">
    <w:name w:val="normaltextrun"/>
    <w:basedOn w:val="Standaardalinea-lettertype"/>
    <w:rsid w:val="00894460"/>
  </w:style>
  <w:style w:type="character" w:customStyle="1" w:styleId="Onopgelostemelding1">
    <w:name w:val="Onopgeloste melding1"/>
    <w:basedOn w:val="Standaardalinea-lettertype"/>
    <w:uiPriority w:val="99"/>
    <w:semiHidden/>
    <w:unhideWhenUsed/>
    <w:rsid w:val="00331D93"/>
    <w:rPr>
      <w:color w:val="605E5C"/>
      <w:shd w:val="clear" w:color="auto" w:fill="E1DFDD"/>
    </w:rPr>
  </w:style>
  <w:style w:type="paragraph" w:customStyle="1" w:styleId="paragraph">
    <w:name w:val="paragraph"/>
    <w:basedOn w:val="Standaard"/>
    <w:rsid w:val="002D3A27"/>
    <w:pPr>
      <w:tabs>
        <w:tab w:val="clear" w:pos="3686"/>
      </w:tabs>
      <w:spacing w:before="100" w:beforeAutospacing="1" w:after="100" w:afterAutospacing="1" w:line="240" w:lineRule="auto"/>
    </w:pPr>
    <w:rPr>
      <w:rFonts w:ascii="Times New Roman" w:hAnsi="Times New Roman" w:cs="Times New Roman"/>
      <w:spacing w:val="0"/>
      <w:sz w:val="24"/>
      <w:lang w:eastAsia="nl-NL"/>
    </w:rPr>
  </w:style>
  <w:style w:type="paragraph" w:styleId="Titel">
    <w:name w:val="Title"/>
    <w:basedOn w:val="Standaard"/>
    <w:link w:val="TitelChar"/>
    <w:uiPriority w:val="10"/>
    <w:qFormat/>
    <w:rsid w:val="003D7AF1"/>
    <w:pPr>
      <w:tabs>
        <w:tab w:val="clear" w:pos="3686"/>
      </w:tabs>
      <w:spacing w:line="240" w:lineRule="auto"/>
      <w:contextualSpacing/>
    </w:pPr>
    <w:rPr>
      <w:rFonts w:ascii="Calibri Light" w:eastAsiaTheme="minorHAnsi" w:hAnsi="Calibri Light" w:cs="Calibri Light"/>
      <w:spacing w:val="-10"/>
      <w:sz w:val="56"/>
      <w:szCs w:val="56"/>
    </w:rPr>
  </w:style>
  <w:style w:type="character" w:customStyle="1" w:styleId="TitelChar">
    <w:name w:val="Titel Char"/>
    <w:basedOn w:val="Standaardalinea-lettertype"/>
    <w:link w:val="Titel"/>
    <w:uiPriority w:val="10"/>
    <w:rsid w:val="003D7AF1"/>
    <w:rPr>
      <w:rFonts w:ascii="Calibri Light" w:eastAsiaTheme="minorHAnsi" w:hAnsi="Calibri Light" w:cs="Calibri Light"/>
      <w:spacing w:val="-10"/>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3822">
      <w:bodyDiv w:val="1"/>
      <w:marLeft w:val="0"/>
      <w:marRight w:val="0"/>
      <w:marTop w:val="0"/>
      <w:marBottom w:val="0"/>
      <w:divBdr>
        <w:top w:val="none" w:sz="0" w:space="0" w:color="auto"/>
        <w:left w:val="none" w:sz="0" w:space="0" w:color="auto"/>
        <w:bottom w:val="none" w:sz="0" w:space="0" w:color="auto"/>
        <w:right w:val="none" w:sz="0" w:space="0" w:color="auto"/>
      </w:divBdr>
    </w:div>
    <w:div w:id="246505486">
      <w:bodyDiv w:val="1"/>
      <w:marLeft w:val="0"/>
      <w:marRight w:val="0"/>
      <w:marTop w:val="0"/>
      <w:marBottom w:val="0"/>
      <w:divBdr>
        <w:top w:val="none" w:sz="0" w:space="0" w:color="auto"/>
        <w:left w:val="none" w:sz="0" w:space="0" w:color="auto"/>
        <w:bottom w:val="none" w:sz="0" w:space="0" w:color="auto"/>
        <w:right w:val="none" w:sz="0" w:space="0" w:color="auto"/>
      </w:divBdr>
    </w:div>
    <w:div w:id="394166229">
      <w:bodyDiv w:val="1"/>
      <w:marLeft w:val="0"/>
      <w:marRight w:val="0"/>
      <w:marTop w:val="0"/>
      <w:marBottom w:val="0"/>
      <w:divBdr>
        <w:top w:val="none" w:sz="0" w:space="0" w:color="auto"/>
        <w:left w:val="none" w:sz="0" w:space="0" w:color="auto"/>
        <w:bottom w:val="none" w:sz="0" w:space="0" w:color="auto"/>
        <w:right w:val="none" w:sz="0" w:space="0" w:color="auto"/>
      </w:divBdr>
      <w:divsChild>
        <w:div w:id="806358725">
          <w:marLeft w:val="0"/>
          <w:marRight w:val="0"/>
          <w:marTop w:val="0"/>
          <w:marBottom w:val="0"/>
          <w:divBdr>
            <w:top w:val="none" w:sz="0" w:space="0" w:color="auto"/>
            <w:left w:val="none" w:sz="0" w:space="0" w:color="auto"/>
            <w:bottom w:val="none" w:sz="0" w:space="0" w:color="auto"/>
            <w:right w:val="none" w:sz="0" w:space="0" w:color="auto"/>
          </w:divBdr>
        </w:div>
      </w:divsChild>
    </w:div>
    <w:div w:id="618143207">
      <w:bodyDiv w:val="1"/>
      <w:marLeft w:val="0"/>
      <w:marRight w:val="0"/>
      <w:marTop w:val="0"/>
      <w:marBottom w:val="0"/>
      <w:divBdr>
        <w:top w:val="none" w:sz="0" w:space="0" w:color="auto"/>
        <w:left w:val="none" w:sz="0" w:space="0" w:color="auto"/>
        <w:bottom w:val="none" w:sz="0" w:space="0" w:color="auto"/>
        <w:right w:val="none" w:sz="0" w:space="0" w:color="auto"/>
      </w:divBdr>
    </w:div>
    <w:div w:id="652610065">
      <w:bodyDiv w:val="1"/>
      <w:marLeft w:val="0"/>
      <w:marRight w:val="0"/>
      <w:marTop w:val="0"/>
      <w:marBottom w:val="0"/>
      <w:divBdr>
        <w:top w:val="none" w:sz="0" w:space="0" w:color="auto"/>
        <w:left w:val="none" w:sz="0" w:space="0" w:color="auto"/>
        <w:bottom w:val="none" w:sz="0" w:space="0" w:color="auto"/>
        <w:right w:val="none" w:sz="0" w:space="0" w:color="auto"/>
      </w:divBdr>
    </w:div>
    <w:div w:id="799762126">
      <w:bodyDiv w:val="1"/>
      <w:marLeft w:val="0"/>
      <w:marRight w:val="0"/>
      <w:marTop w:val="0"/>
      <w:marBottom w:val="0"/>
      <w:divBdr>
        <w:top w:val="none" w:sz="0" w:space="0" w:color="auto"/>
        <w:left w:val="none" w:sz="0" w:space="0" w:color="auto"/>
        <w:bottom w:val="none" w:sz="0" w:space="0" w:color="auto"/>
        <w:right w:val="none" w:sz="0" w:space="0" w:color="auto"/>
      </w:divBdr>
    </w:div>
    <w:div w:id="855920944">
      <w:bodyDiv w:val="1"/>
      <w:marLeft w:val="0"/>
      <w:marRight w:val="0"/>
      <w:marTop w:val="0"/>
      <w:marBottom w:val="0"/>
      <w:divBdr>
        <w:top w:val="none" w:sz="0" w:space="0" w:color="auto"/>
        <w:left w:val="none" w:sz="0" w:space="0" w:color="auto"/>
        <w:bottom w:val="none" w:sz="0" w:space="0" w:color="auto"/>
        <w:right w:val="none" w:sz="0" w:space="0" w:color="auto"/>
      </w:divBdr>
    </w:div>
    <w:div w:id="990207887">
      <w:bodyDiv w:val="1"/>
      <w:marLeft w:val="0"/>
      <w:marRight w:val="0"/>
      <w:marTop w:val="0"/>
      <w:marBottom w:val="0"/>
      <w:divBdr>
        <w:top w:val="none" w:sz="0" w:space="0" w:color="auto"/>
        <w:left w:val="none" w:sz="0" w:space="0" w:color="auto"/>
        <w:bottom w:val="none" w:sz="0" w:space="0" w:color="auto"/>
        <w:right w:val="none" w:sz="0" w:space="0" w:color="auto"/>
      </w:divBdr>
    </w:div>
    <w:div w:id="1192035717">
      <w:bodyDiv w:val="1"/>
      <w:marLeft w:val="0"/>
      <w:marRight w:val="0"/>
      <w:marTop w:val="0"/>
      <w:marBottom w:val="0"/>
      <w:divBdr>
        <w:top w:val="none" w:sz="0" w:space="0" w:color="auto"/>
        <w:left w:val="none" w:sz="0" w:space="0" w:color="auto"/>
        <w:bottom w:val="none" w:sz="0" w:space="0" w:color="auto"/>
        <w:right w:val="none" w:sz="0" w:space="0" w:color="auto"/>
      </w:divBdr>
    </w:div>
    <w:div w:id="1216427800">
      <w:bodyDiv w:val="1"/>
      <w:marLeft w:val="0"/>
      <w:marRight w:val="0"/>
      <w:marTop w:val="0"/>
      <w:marBottom w:val="0"/>
      <w:divBdr>
        <w:top w:val="none" w:sz="0" w:space="0" w:color="auto"/>
        <w:left w:val="none" w:sz="0" w:space="0" w:color="auto"/>
        <w:bottom w:val="none" w:sz="0" w:space="0" w:color="auto"/>
        <w:right w:val="none" w:sz="0" w:space="0" w:color="auto"/>
      </w:divBdr>
    </w:div>
    <w:div w:id="1233462541">
      <w:bodyDiv w:val="1"/>
      <w:marLeft w:val="0"/>
      <w:marRight w:val="0"/>
      <w:marTop w:val="0"/>
      <w:marBottom w:val="0"/>
      <w:divBdr>
        <w:top w:val="none" w:sz="0" w:space="0" w:color="auto"/>
        <w:left w:val="none" w:sz="0" w:space="0" w:color="auto"/>
        <w:bottom w:val="none" w:sz="0" w:space="0" w:color="auto"/>
        <w:right w:val="none" w:sz="0" w:space="0" w:color="auto"/>
      </w:divBdr>
    </w:div>
    <w:div w:id="1533616571">
      <w:bodyDiv w:val="1"/>
      <w:marLeft w:val="0"/>
      <w:marRight w:val="0"/>
      <w:marTop w:val="0"/>
      <w:marBottom w:val="0"/>
      <w:divBdr>
        <w:top w:val="none" w:sz="0" w:space="0" w:color="auto"/>
        <w:left w:val="none" w:sz="0" w:space="0" w:color="auto"/>
        <w:bottom w:val="none" w:sz="0" w:space="0" w:color="auto"/>
        <w:right w:val="none" w:sz="0" w:space="0" w:color="auto"/>
      </w:divBdr>
    </w:div>
    <w:div w:id="1585534821">
      <w:bodyDiv w:val="1"/>
      <w:marLeft w:val="0"/>
      <w:marRight w:val="0"/>
      <w:marTop w:val="0"/>
      <w:marBottom w:val="0"/>
      <w:divBdr>
        <w:top w:val="none" w:sz="0" w:space="0" w:color="auto"/>
        <w:left w:val="none" w:sz="0" w:space="0" w:color="auto"/>
        <w:bottom w:val="none" w:sz="0" w:space="0" w:color="auto"/>
        <w:right w:val="none" w:sz="0" w:space="0" w:color="auto"/>
      </w:divBdr>
    </w:div>
    <w:div w:id="1597977450">
      <w:bodyDiv w:val="1"/>
      <w:marLeft w:val="0"/>
      <w:marRight w:val="0"/>
      <w:marTop w:val="0"/>
      <w:marBottom w:val="0"/>
      <w:divBdr>
        <w:top w:val="none" w:sz="0" w:space="0" w:color="auto"/>
        <w:left w:val="none" w:sz="0" w:space="0" w:color="auto"/>
        <w:bottom w:val="none" w:sz="0" w:space="0" w:color="auto"/>
        <w:right w:val="none" w:sz="0" w:space="0" w:color="auto"/>
      </w:divBdr>
    </w:div>
    <w:div w:id="1635141595">
      <w:bodyDiv w:val="1"/>
      <w:marLeft w:val="0"/>
      <w:marRight w:val="0"/>
      <w:marTop w:val="0"/>
      <w:marBottom w:val="0"/>
      <w:divBdr>
        <w:top w:val="none" w:sz="0" w:space="0" w:color="auto"/>
        <w:left w:val="none" w:sz="0" w:space="0" w:color="auto"/>
        <w:bottom w:val="none" w:sz="0" w:space="0" w:color="auto"/>
        <w:right w:val="none" w:sz="0" w:space="0" w:color="auto"/>
      </w:divBdr>
    </w:div>
    <w:div w:id="1762795198">
      <w:bodyDiv w:val="1"/>
      <w:marLeft w:val="0"/>
      <w:marRight w:val="0"/>
      <w:marTop w:val="0"/>
      <w:marBottom w:val="0"/>
      <w:divBdr>
        <w:top w:val="none" w:sz="0" w:space="0" w:color="auto"/>
        <w:left w:val="none" w:sz="0" w:space="0" w:color="auto"/>
        <w:bottom w:val="none" w:sz="0" w:space="0" w:color="auto"/>
        <w:right w:val="none" w:sz="0" w:space="0" w:color="auto"/>
      </w:divBdr>
    </w:div>
    <w:div w:id="1769040457">
      <w:bodyDiv w:val="1"/>
      <w:marLeft w:val="0"/>
      <w:marRight w:val="0"/>
      <w:marTop w:val="0"/>
      <w:marBottom w:val="0"/>
      <w:divBdr>
        <w:top w:val="none" w:sz="0" w:space="0" w:color="auto"/>
        <w:left w:val="none" w:sz="0" w:space="0" w:color="auto"/>
        <w:bottom w:val="none" w:sz="0" w:space="0" w:color="auto"/>
        <w:right w:val="none" w:sz="0" w:space="0" w:color="auto"/>
      </w:divBdr>
    </w:div>
    <w:div w:id="1786927311">
      <w:bodyDiv w:val="1"/>
      <w:marLeft w:val="0"/>
      <w:marRight w:val="0"/>
      <w:marTop w:val="0"/>
      <w:marBottom w:val="0"/>
      <w:divBdr>
        <w:top w:val="none" w:sz="0" w:space="0" w:color="auto"/>
        <w:left w:val="none" w:sz="0" w:space="0" w:color="auto"/>
        <w:bottom w:val="none" w:sz="0" w:space="0" w:color="auto"/>
        <w:right w:val="none" w:sz="0" w:space="0" w:color="auto"/>
      </w:divBdr>
    </w:div>
    <w:div w:id="1877228469">
      <w:bodyDiv w:val="1"/>
      <w:marLeft w:val="0"/>
      <w:marRight w:val="0"/>
      <w:marTop w:val="0"/>
      <w:marBottom w:val="0"/>
      <w:divBdr>
        <w:top w:val="none" w:sz="0" w:space="0" w:color="auto"/>
        <w:left w:val="none" w:sz="0" w:space="0" w:color="auto"/>
        <w:bottom w:val="none" w:sz="0" w:space="0" w:color="auto"/>
        <w:right w:val="none" w:sz="0" w:space="0" w:color="auto"/>
      </w:divBdr>
    </w:div>
    <w:div w:id="1879051939">
      <w:bodyDiv w:val="1"/>
      <w:marLeft w:val="0"/>
      <w:marRight w:val="0"/>
      <w:marTop w:val="0"/>
      <w:marBottom w:val="0"/>
      <w:divBdr>
        <w:top w:val="none" w:sz="0" w:space="0" w:color="auto"/>
        <w:left w:val="none" w:sz="0" w:space="0" w:color="auto"/>
        <w:bottom w:val="none" w:sz="0" w:space="0" w:color="auto"/>
        <w:right w:val="none" w:sz="0" w:space="0" w:color="auto"/>
      </w:divBdr>
    </w:div>
    <w:div w:id="195933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huisstijl_2013\verslag.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A012A4B990E549867576F3F8700B59" ma:contentTypeVersion="6" ma:contentTypeDescription="Een nieuw document maken." ma:contentTypeScope="" ma:versionID="9eb0ebb7e1fe4c012b89bfb0c5e2accd">
  <xsd:schema xmlns:xsd="http://www.w3.org/2001/XMLSchema" xmlns:xs="http://www.w3.org/2001/XMLSchema" xmlns:p="http://schemas.microsoft.com/office/2006/metadata/properties" xmlns:ns3="0e6a1859-0213-43e2-a2a8-feb8c24ef389" targetNamespace="http://schemas.microsoft.com/office/2006/metadata/properties" ma:root="true" ma:fieldsID="a41049a01474faaea6eebc830e9a41de" ns3:_="">
    <xsd:import namespace="0e6a1859-0213-43e2-a2a8-feb8c24ef38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a1859-0213-43e2-a2a8-feb8c24ef3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0BC5B-151B-4746-B091-7C1255FCDA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a1859-0213-43e2-a2a8-feb8c24ef3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2ADDF4-822A-45B2-A064-0E536F901E83}">
  <ds:schemaRefs>
    <ds:schemaRef ds:uri="http://schemas.microsoft.com/sharepoint/v3/contenttype/forms"/>
  </ds:schemaRefs>
</ds:datastoreItem>
</file>

<file path=customXml/itemProps3.xml><?xml version="1.0" encoding="utf-8"?>
<ds:datastoreItem xmlns:ds="http://schemas.openxmlformats.org/officeDocument/2006/customXml" ds:itemID="{5997BF3E-0EEC-4926-B8E2-F5F392C576A1}">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0e6a1859-0213-43e2-a2a8-feb8c24ef389"/>
    <ds:schemaRef ds:uri="http://www.w3.org/XML/1998/namespace"/>
  </ds:schemaRefs>
</ds:datastoreItem>
</file>

<file path=customXml/itemProps4.xml><?xml version="1.0" encoding="utf-8"?>
<ds:datastoreItem xmlns:ds="http://schemas.openxmlformats.org/officeDocument/2006/customXml" ds:itemID="{F661DE5A-7C43-4D0E-96C1-D027C7EA0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verslag</Template>
  <TotalTime>13</TotalTime>
  <Pages>3</Pages>
  <Words>917</Words>
  <Characters>4745</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Verslag</vt:lpstr>
      <vt:lpstr>Verslag</vt:lpstr>
    </vt:vector>
  </TitlesOfParts>
  <Company>Tilburg University</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dc:title>
  <dc:subject/>
  <dc:creator>W.J.A.M. Schmitz</dc:creator>
  <cp:keywords/>
  <cp:lastModifiedBy>Sietze de Haan</cp:lastModifiedBy>
  <cp:revision>6</cp:revision>
  <cp:lastPrinted>2021-10-13T06:50:00Z</cp:lastPrinted>
  <dcterms:created xsi:type="dcterms:W3CDTF">2022-01-20T07:36:00Z</dcterms:created>
  <dcterms:modified xsi:type="dcterms:W3CDTF">2022-01-20T07:53:00Z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0837ceae-3475-48df-b6b1-265ab4a878c4</vt:lpwstr>
  </property>
  <property fmtid="{D5CDD505-2E9C-101B-9397-08002B2CF9AE}" pid="3" name="ContentTypeId">
    <vt:lpwstr>0x01010001A012A4B990E549867576F3F8700B59</vt:lpwstr>
  </property>
  <property fmtid="{D5CDD505-2E9C-101B-9397-08002B2CF9AE}" pid="4" name="MSIP_Label_b29f4804-9ab0-4527-a877-f7a87100f5fc_Enabled">
    <vt:lpwstr>True</vt:lpwstr>
  </property>
  <property fmtid="{D5CDD505-2E9C-101B-9397-08002B2CF9AE}" pid="5" name="MSIP_Label_b29f4804-9ab0-4527-a877-f7a87100f5fc_SiteId">
    <vt:lpwstr>7a5561df-6599-4898-8a20-cce41db3b44f</vt:lpwstr>
  </property>
  <property fmtid="{D5CDD505-2E9C-101B-9397-08002B2CF9AE}" pid="6" name="MSIP_Label_b29f4804-9ab0-4527-a877-f7a87100f5fc_ActionId">
    <vt:lpwstr>db70f8f8-350e-412c-9da3-63832d8722b4</vt:lpwstr>
  </property>
  <property fmtid="{D5CDD505-2E9C-101B-9397-08002B2CF9AE}" pid="7" name="MSIP_Label_b29f4804-9ab0-4527-a877-f7a87100f5fc_Method">
    <vt:lpwstr>Standard</vt:lpwstr>
  </property>
  <property fmtid="{D5CDD505-2E9C-101B-9397-08002B2CF9AE}" pid="8" name="MSIP_Label_b29f4804-9ab0-4527-a877-f7a87100f5fc_SetDate">
    <vt:lpwstr>2021-05-27T11:04:43Z</vt:lpwstr>
  </property>
  <property fmtid="{D5CDD505-2E9C-101B-9397-08002B2CF9AE}" pid="9" name="MSIP_Label_b29f4804-9ab0-4527-a877-f7a87100f5fc_Name">
    <vt:lpwstr>General</vt:lpwstr>
  </property>
  <property fmtid="{D5CDD505-2E9C-101B-9397-08002B2CF9AE}" pid="10" name="MSIP_Label_b29f4804-9ab0-4527-a877-f7a87100f5fc_ContentBits">
    <vt:lpwstr>0</vt:lpwstr>
  </property>
</Properties>
</file>